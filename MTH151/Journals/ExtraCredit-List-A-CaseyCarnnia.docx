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7995239"/>
        <w:docPartObj>
          <w:docPartGallery w:val="Cover Pages"/>
          <w:docPartUnique/>
        </w:docPartObj>
      </w:sdtPr>
      <w:sdtEndPr/>
      <w:sdtContent>
        <w:p w:rsidR="006F6FEA" w:rsidRDefault="00680FBB">
          <w:pPr>
            <w:spacing w:before="100" w:beforeAutospacing="1" w:after="100" w:afterAutospacing="1" w:line="240" w:lineRule="auto"/>
          </w:pPr>
          <w:r>
            <w:rPr>
              <w:noProof/>
            </w:rPr>
            <mc:AlternateContent>
              <mc:Choice Requires="wps">
                <w:drawing>
                  <wp:anchor distT="0" distB="0" distL="114300" distR="114300" simplePos="0" relativeHeight="251660288" behindDoc="0" locked="0" layoutInCell="0" allowOverlap="1">
                    <wp:simplePos x="0" y="0"/>
                    <wp:positionH relativeFrom="page">
                      <wp:align>center</wp:align>
                    </wp:positionH>
                    <wp:positionV relativeFrom="page">
                      <wp:align>center</wp:align>
                    </wp:positionV>
                    <wp:extent cx="6976110" cy="9038590"/>
                    <wp:effectExtent l="5715" t="5715" r="13335" b="825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6110" cy="9038590"/>
                            </a:xfrm>
                            <a:prstGeom prst="rect">
                              <a:avLst/>
                            </a:prstGeom>
                            <a:solidFill>
                              <a:srgbClr val="FFFFFF"/>
                            </a:solidFill>
                            <a:ln w="9525">
                              <a:solidFill>
                                <a:schemeClr val="tx2">
                                  <a:lumMod val="100000"/>
                                  <a:lumOff val="0"/>
                                </a:schemeClr>
                              </a:solidFill>
                              <a:miter lim="800000"/>
                              <a:headEnd/>
                              <a:tailEnd/>
                            </a:ln>
                          </wps:spPr>
                          <wps:txbx>
                            <w:txbxContent>
                              <w:tbl>
                                <w:tblPr>
                                  <w:tblOverlap w:val="never"/>
                                  <w:tblW w:w="5000" w:type="pct"/>
                                  <w:tblBorders>
                                    <w:top w:val="single" w:sz="4" w:space="0" w:color="756462" w:themeColor="dark2"/>
                                    <w:left w:val="single" w:sz="4" w:space="0" w:color="756462" w:themeColor="dark2"/>
                                    <w:bottom w:val="single" w:sz="4" w:space="0" w:color="756462" w:themeColor="dark2"/>
                                    <w:right w:val="single" w:sz="4" w:space="0" w:color="756462" w:themeColor="dark2"/>
                                    <w:insideH w:val="single" w:sz="4" w:space="0" w:color="756462" w:themeColor="dark2"/>
                                    <w:insideV w:val="single" w:sz="4" w:space="0" w:color="756462" w:themeColor="dark2"/>
                                  </w:tblBorders>
                                  <w:shd w:val="clear" w:color="auto" w:fill="F5F1DA" w:themeFill="light2" w:themeFillTint="66"/>
                                  <w:tblCellMar>
                                    <w:left w:w="0" w:type="dxa"/>
                                    <w:right w:w="0" w:type="dxa"/>
                                  </w:tblCellMar>
                                  <w:tblLook w:val="04E0" w:firstRow="1" w:lastRow="1" w:firstColumn="1" w:lastColumn="0" w:noHBand="0" w:noVBand="1"/>
                                </w:tblPr>
                                <w:tblGrid>
                                  <w:gridCol w:w="2155"/>
                                  <w:gridCol w:w="910"/>
                                  <w:gridCol w:w="910"/>
                                  <w:gridCol w:w="909"/>
                                  <w:gridCol w:w="6456"/>
                                </w:tblGrid>
                                <w:tr w:rsidR="006F6FEA">
                                  <w:trPr>
                                    <w:cantSplit/>
                                    <w:trHeight w:val="7200"/>
                                  </w:trPr>
                                  <w:tc>
                                    <w:tcPr>
                                      <w:tcW w:w="950" w:type="pct"/>
                                      <w:tcBorders>
                                        <w:top w:val="nil"/>
                                        <w:left w:val="nil"/>
                                        <w:bottom w:val="single" w:sz="4" w:space="0" w:color="756462" w:themeColor="dark2"/>
                                        <w:right w:val="single" w:sz="4" w:space="0" w:color="756462" w:themeColor="dark2"/>
                                      </w:tcBorders>
                                      <w:shd w:val="clear" w:color="auto" w:fill="auto"/>
                                      <w:textDirection w:val="btLr"/>
                                      <w:vAlign w:val="bottom"/>
                                    </w:tcPr>
                                    <w:sdt>
                                      <w:sdtPr>
                                        <w:alias w:val="Title"/>
                                        <w:id w:val="104475579"/>
                                        <w:placeholder>
                                          <w:docPart w:val="A3E29CB485C44AD7BD2576B1B53CD6E9"/>
                                        </w:placeholder>
                                        <w:dataBinding w:prefixMappings="xmlns:ns0='http://schemas.microsoft.com/package/2005/06/metadata/core-properties' " w:xpath="/ns0:CoreProperties[1]/ns0:Title[1]" w:storeItemID="{B1C6E383-2373-4549-9025-BC10A4B99AAB}"/>
                                        <w:text/>
                                      </w:sdtPr>
                                      <w:sdtEndPr/>
                                      <w:sdtContent>
                                        <w:p w:rsidR="006F6FEA" w:rsidRDefault="0054047A" w:rsidP="0054047A">
                                          <w:pPr>
                                            <w:pStyle w:val="AcademicTitle"/>
                                          </w:pPr>
                                          <w:r>
                                            <w:t>George Boole</w:t>
                                          </w:r>
                                        </w:p>
                                      </w:sdtContent>
                                    </w:sdt>
                                  </w:tc>
                                  <w:tc>
                                    <w:tcPr>
                                      <w:tcW w:w="401" w:type="pct"/>
                                      <w:tcBorders>
                                        <w:top w:val="nil"/>
                                        <w:left w:val="single" w:sz="4" w:space="0" w:color="756462" w:themeColor="dark2"/>
                                        <w:bottom w:val="single" w:sz="4" w:space="0" w:color="756462" w:themeColor="dark2"/>
                                        <w:right w:val="single" w:sz="4" w:space="0" w:color="756462" w:themeColor="dark2"/>
                                      </w:tcBorders>
                                      <w:shd w:val="clear" w:color="auto" w:fill="auto"/>
                                      <w:textDirection w:val="btLr"/>
                                      <w:hideMark/>
                                    </w:tcPr>
                                    <w:sdt>
                                      <w:sdtPr>
                                        <w:alias w:val="Subject"/>
                                        <w:id w:val="446525816"/>
                                        <w:placeholder>
                                          <w:docPart w:val="18BDB9F780534EA4BECC7C959728A7C5"/>
                                        </w:placeholder>
                                        <w:dataBinding w:prefixMappings="xmlns:ns0='http://schemas.microsoft.com/package/2005/06/metadata/core-properties' " w:xpath="/ns0:CoreProperties[1]/ns0:Subject[1]" w:storeItemID="{B1C6E383-2373-4549-9025-BC10A4B99AAB}"/>
                                        <w:text/>
                                      </w:sdtPr>
                                      <w:sdtEndPr/>
                                      <w:sdtContent>
                                        <w:p w:rsidR="006F6FEA" w:rsidRDefault="00FB7E98" w:rsidP="0054047A">
                                          <w:pPr>
                                            <w:pStyle w:val="Academicsubtitle"/>
                                          </w:pPr>
                                          <w:r>
                                            <w:t>Research Project A:  Renowned Mathematicians</w:t>
                                          </w:r>
                                        </w:p>
                                      </w:sdtContent>
                                    </w:sdt>
                                  </w:tc>
                                  <w:tc>
                                    <w:tcPr>
                                      <w:tcW w:w="401" w:type="pct"/>
                                      <w:tcBorders>
                                        <w:top w:val="nil"/>
                                        <w:left w:val="single" w:sz="4" w:space="0" w:color="756462" w:themeColor="dark2"/>
                                        <w:bottom w:val="single" w:sz="4" w:space="0" w:color="756462" w:themeColor="dark2"/>
                                        <w:right w:val="single" w:sz="4" w:space="0" w:color="756462" w:themeColor="dark2"/>
                                      </w:tcBorders>
                                      <w:shd w:val="clear" w:color="auto" w:fill="auto"/>
                                      <w:textDirection w:val="btLr"/>
                                      <w:hideMark/>
                                    </w:tcPr>
                                    <w:sdt>
                                      <w:sdtPr>
                                        <w:rPr>
                                          <w:color w:val="756462" w:themeColor="text2"/>
                                          <w:sz w:val="32"/>
                                          <w:szCs w:val="32"/>
                                        </w:rPr>
                                        <w:alias w:val="Organization"/>
                                        <w:id w:val="99690596"/>
                                        <w:placeholder>
                                          <w:docPart w:val="783273B02D054DB583E5C8CCE04C45EF"/>
                                        </w:placeholder>
                                        <w:dataBinding w:xpath="//Organization" w:storeItemID="{43C0B6F2-91FB-4963-BC41-C4F311D8E086}"/>
                                        <w:text/>
                                      </w:sdtPr>
                                      <w:sdtEndPr/>
                                      <w:sdtContent>
                                        <w:p w:rsidR="006F6FEA" w:rsidRDefault="0054047A" w:rsidP="0054047A">
                                          <w:pPr>
                                            <w:ind w:left="113" w:right="113"/>
                                            <w:rPr>
                                              <w:color w:val="756462" w:themeColor="text2"/>
                                              <w:sz w:val="32"/>
                                              <w:szCs w:val="32"/>
                                            </w:rPr>
                                          </w:pPr>
                                          <w:r w:rsidRPr="0054047A">
                                            <w:rPr>
                                              <w:color w:val="756462" w:themeColor="text2"/>
                                              <w:sz w:val="32"/>
                                              <w:szCs w:val="32"/>
                                            </w:rPr>
                                            <w:t xml:space="preserve">Math 151 -  Professor </w:t>
                                          </w:r>
                                          <w:proofErr w:type="spellStart"/>
                                          <w:r w:rsidRPr="0054047A">
                                            <w:rPr>
                                              <w:color w:val="756462" w:themeColor="text2"/>
                                              <w:sz w:val="32"/>
                                              <w:szCs w:val="32"/>
                                            </w:rPr>
                                            <w:t>Klatt</w:t>
                                          </w:r>
                                          <w:proofErr w:type="spellEnd"/>
                                        </w:p>
                                      </w:sdtContent>
                                    </w:sdt>
                                  </w:tc>
                                  <w:sdt>
                                    <w:sdtPr>
                                      <w:alias w:val="Author"/>
                                      <w:id w:val="357904391"/>
                                      <w:placeholder>
                                        <w:docPart w:val="D3A23F7996554BB8913AB69BE9793BD0"/>
                                      </w:placeholder>
                                      <w:dataBinding w:prefixMappings="xmlns:ns0='http://purl.org/dc/elements/1.1/' xmlns:ns1='http://schemas.openxmlformats.org/package/2006/metadata/core-properties' " w:xpath="/ns1:coreProperties[1]/ns0:creator[1]" w:storeItemID="{6C3C8BC8-F283-45AE-878A-BAB7291924A1}"/>
                                      <w:text/>
                                    </w:sdtPr>
                                    <w:sdtEndPr/>
                                    <w:sdtContent>
                                      <w:tc>
                                        <w:tcPr>
                                          <w:tcW w:w="401" w:type="pct"/>
                                          <w:tcBorders>
                                            <w:top w:val="nil"/>
                                            <w:left w:val="single" w:sz="4" w:space="0" w:color="756462" w:themeColor="dark2"/>
                                            <w:bottom w:val="single" w:sz="4" w:space="0" w:color="756462" w:themeColor="dark2"/>
                                            <w:right w:val="single" w:sz="24" w:space="0" w:color="756462" w:themeColor="dark2"/>
                                          </w:tcBorders>
                                          <w:shd w:val="clear" w:color="auto" w:fill="auto"/>
                                          <w:textDirection w:val="btLr"/>
                                          <w:hideMark/>
                                        </w:tcPr>
                                        <w:p w:rsidR="006F6FEA" w:rsidRDefault="0054047A">
                                          <w:pPr>
                                            <w:pStyle w:val="Author"/>
                                          </w:pPr>
                                          <w:r>
                                            <w:t>Casey Carnnia</w:t>
                                          </w:r>
                                        </w:p>
                                      </w:tc>
                                    </w:sdtContent>
                                  </w:sdt>
                                  <w:tc>
                                    <w:tcPr>
                                      <w:tcW w:w="5000" w:type="pct"/>
                                      <w:tcBorders>
                                        <w:top w:val="nil"/>
                                        <w:left w:val="single" w:sz="24" w:space="0" w:color="756462" w:themeColor="dark2"/>
                                        <w:bottom w:val="single" w:sz="4" w:space="0" w:color="756462" w:themeColor="dark2"/>
                                        <w:right w:val="nil"/>
                                      </w:tcBorders>
                                      <w:shd w:val="clear" w:color="auto" w:fill="auto"/>
                                    </w:tcPr>
                                    <w:p w:rsidR="006F6FEA" w:rsidRDefault="006F6FEA"/>
                                  </w:tc>
                                </w:tr>
                                <w:tr w:rsidR="006F6FEA">
                                  <w:trPr>
                                    <w:cantSplit/>
                                    <w:trHeight w:val="31680"/>
                                  </w:trPr>
                                  <w:tc>
                                    <w:tcPr>
                                      <w:tcW w:w="950" w:type="pct"/>
                                      <w:gridSpan w:val="5"/>
                                      <w:tcBorders>
                                        <w:top w:val="single" w:sz="4" w:space="0" w:color="756462" w:themeColor="dark2"/>
                                        <w:left w:val="nil"/>
                                        <w:bottom w:val="nil"/>
                                        <w:right w:val="nil"/>
                                      </w:tcBorders>
                                      <w:shd w:val="clear" w:color="auto" w:fill="D0A754" w:themeFill="accent3"/>
                                      <w:textDirection w:val="btLr"/>
                                      <w:vAlign w:val="bottom"/>
                                    </w:tcPr>
                                    <w:p w:rsidR="006F6FEA" w:rsidRDefault="00187C5F">
                                      <w:pPr>
                                        <w:ind w:left="144" w:right="113"/>
                                      </w:pPr>
                                      <w:r w:rsidRPr="00187C5F">
                                        <w:rPr>
                                          <w:noProof/>
                                        </w:rPr>
                                        <w:drawing>
                                          <wp:inline distT="0" distB="0" distL="0" distR="0">
                                            <wp:extent cx="7042245" cy="4367284"/>
                                            <wp:effectExtent l="0" t="0" r="0" b="0"/>
                                            <wp:docPr id="1" name="Picture 1" descr="http://www.rugusavay.com/wp-content/uploads/2013/01/george-boole-quot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rugusavay.com/wp-content/uploads/2013/01/george-boole-quotes-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42822" cy="4367642"/>
                                                    </a:xfrm>
                                                    <a:prstGeom prst="rect">
                                                      <a:avLst/>
                                                    </a:prstGeom>
                                                    <a:noFill/>
                                                    <a:ln>
                                                      <a:noFill/>
                                                    </a:ln>
                                                  </pic:spPr>
                                                </pic:pic>
                                              </a:graphicData>
                                            </a:graphic>
                                          </wp:inline>
                                        </w:drawing>
                                      </w:r>
                                    </w:p>
                                  </w:tc>
                                </w:tr>
                              </w:tbl>
                              <w:p w:rsidR="006F6FEA" w:rsidRDefault="006F6FEA"/>
                            </w:txbxContent>
                          </wps:txbx>
                          <wps:bodyPr rot="0" vert="horz" wrap="square" lIns="0" tIns="0" rIns="0" bIns="0" anchor="t" anchorCtr="0" upright="1">
                            <a:noAutofit/>
                          </wps:bodyPr>
                        </wps:wsp>
                      </a:graphicData>
                    </a:graphic>
                    <wp14:sizeRelH relativeFrom="page">
                      <wp14:pctWidth>90000</wp14:pctWidth>
                    </wp14:sizeRelH>
                    <wp14:sizeRelV relativeFrom="page">
                      <wp14:pctHeight>90000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0;width:549.3pt;height:711.7pt;z-index:251660288;visibility:visible;mso-wrap-style:square;mso-width-percent:900;mso-height-percent:900;mso-wrap-distance-left:9pt;mso-wrap-distance-top:0;mso-wrap-distance-right:9pt;mso-wrap-distance-bottom:0;mso-position-horizontal:center;mso-position-horizontal-relative:page;mso-position-vertical:center;mso-position-vertical-relative:page;mso-width-percent:900;mso-height-percent:9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" o:allowincell="f" strokecolor="#756462 [3215]">
                    <v:textbox inset="0,0,0,0">
                      <w:txbxContent>
                        <w:tbl>
                          <w:tblPr>
                            <w:tblOverlap w:val="never"/>
                            <w:tblW w:w="5000" w:type="pct"/>
                            <w:tblBorders>
                              <w:top w:val="single" w:sz="4" w:space="0" w:color="756462" w:themeColor="dark2"/>
                              <w:left w:val="single" w:sz="4" w:space="0" w:color="756462" w:themeColor="dark2"/>
                              <w:bottom w:val="single" w:sz="4" w:space="0" w:color="756462" w:themeColor="dark2"/>
                              <w:right w:val="single" w:sz="4" w:space="0" w:color="756462" w:themeColor="dark2"/>
                              <w:insideH w:val="single" w:sz="4" w:space="0" w:color="756462" w:themeColor="dark2"/>
                              <w:insideV w:val="single" w:sz="4" w:space="0" w:color="756462" w:themeColor="dark2"/>
                            </w:tblBorders>
                            <w:shd w:val="clear" w:color="auto" w:fill="F5F1DA" w:themeFill="light2" w:themeFillTint="66"/>
                            <w:tblCellMar>
                              <w:left w:w="0" w:type="dxa"/>
                              <w:right w:w="0" w:type="dxa"/>
                            </w:tblCellMar>
                            <w:tblLook w:val="04E0" w:firstRow="1" w:lastRow="1" w:firstColumn="1" w:lastColumn="0" w:noHBand="0" w:noVBand="1"/>
                          </w:tblPr>
                          <w:tblGrid>
                            <w:gridCol w:w="2155"/>
                            <w:gridCol w:w="910"/>
                            <w:gridCol w:w="910"/>
                            <w:gridCol w:w="909"/>
                            <w:gridCol w:w="6456"/>
                          </w:tblGrid>
                          <w:tr w:rsidR="006F6FEA">
                            <w:trPr>
                              <w:cantSplit/>
                              <w:trHeight w:val="7200"/>
                            </w:trPr>
                            <w:tc>
                              <w:tcPr>
                                <w:tcW w:w="950" w:type="pct"/>
                                <w:tcBorders>
                                  <w:top w:val="nil"/>
                                  <w:left w:val="nil"/>
                                  <w:bottom w:val="single" w:sz="4" w:space="0" w:color="756462" w:themeColor="dark2"/>
                                  <w:right w:val="single" w:sz="4" w:space="0" w:color="756462" w:themeColor="dark2"/>
                                </w:tcBorders>
                                <w:shd w:val="clear" w:color="auto" w:fill="auto"/>
                                <w:textDirection w:val="btLr"/>
                                <w:vAlign w:val="bottom"/>
                              </w:tcPr>
                              <w:sdt>
                                <w:sdtPr>
                                  <w:alias w:val="Title"/>
                                  <w:id w:val="104475579"/>
                                  <w:placeholder>
                                    <w:docPart w:val="A3E29CB485C44AD7BD2576B1B53CD6E9"/>
                                  </w:placeholder>
                                  <w:dataBinding w:prefixMappings="xmlns:ns0='http://schemas.microsoft.com/package/2005/06/metadata/core-properties' " w:xpath="/ns0:CoreProperties[1]/ns0:Title[1]" w:storeItemID="{B1C6E383-2373-4549-9025-BC10A4B99AAB}"/>
                                  <w:text/>
                                </w:sdtPr>
                                <w:sdtEndPr/>
                                <w:sdtContent>
                                  <w:p w:rsidR="006F6FEA" w:rsidRDefault="0054047A" w:rsidP="0054047A">
                                    <w:pPr>
                                      <w:pStyle w:val="AcademicTitle"/>
                                    </w:pPr>
                                    <w:r>
                                      <w:t>George Boole</w:t>
                                    </w:r>
                                  </w:p>
                                </w:sdtContent>
                              </w:sdt>
                            </w:tc>
                            <w:tc>
                              <w:tcPr>
                                <w:tcW w:w="401" w:type="pct"/>
                                <w:tcBorders>
                                  <w:top w:val="nil"/>
                                  <w:left w:val="single" w:sz="4" w:space="0" w:color="756462" w:themeColor="dark2"/>
                                  <w:bottom w:val="single" w:sz="4" w:space="0" w:color="756462" w:themeColor="dark2"/>
                                  <w:right w:val="single" w:sz="4" w:space="0" w:color="756462" w:themeColor="dark2"/>
                                </w:tcBorders>
                                <w:shd w:val="clear" w:color="auto" w:fill="auto"/>
                                <w:textDirection w:val="btLr"/>
                                <w:hideMark/>
                              </w:tcPr>
                              <w:sdt>
                                <w:sdtPr>
                                  <w:alias w:val="Subject"/>
                                  <w:id w:val="446525816"/>
                                  <w:placeholder>
                                    <w:docPart w:val="18BDB9F780534EA4BECC7C959728A7C5"/>
                                  </w:placeholder>
                                  <w:dataBinding w:prefixMappings="xmlns:ns0='http://schemas.microsoft.com/package/2005/06/metadata/core-properties' " w:xpath="/ns0:CoreProperties[1]/ns0:Subject[1]" w:storeItemID="{B1C6E383-2373-4549-9025-BC10A4B99AAB}"/>
                                  <w:text/>
                                </w:sdtPr>
                                <w:sdtEndPr/>
                                <w:sdtContent>
                                  <w:p w:rsidR="006F6FEA" w:rsidRDefault="00FB7E98" w:rsidP="0054047A">
                                    <w:pPr>
                                      <w:pStyle w:val="Academicsubtitle"/>
                                    </w:pPr>
                                    <w:r>
                                      <w:t>Research Project A:  Renowned Mathematicians</w:t>
                                    </w:r>
                                  </w:p>
                                </w:sdtContent>
                              </w:sdt>
                            </w:tc>
                            <w:tc>
                              <w:tcPr>
                                <w:tcW w:w="401" w:type="pct"/>
                                <w:tcBorders>
                                  <w:top w:val="nil"/>
                                  <w:left w:val="single" w:sz="4" w:space="0" w:color="756462" w:themeColor="dark2"/>
                                  <w:bottom w:val="single" w:sz="4" w:space="0" w:color="756462" w:themeColor="dark2"/>
                                  <w:right w:val="single" w:sz="4" w:space="0" w:color="756462" w:themeColor="dark2"/>
                                </w:tcBorders>
                                <w:shd w:val="clear" w:color="auto" w:fill="auto"/>
                                <w:textDirection w:val="btLr"/>
                                <w:hideMark/>
                              </w:tcPr>
                              <w:sdt>
                                <w:sdtPr>
                                  <w:rPr>
                                    <w:color w:val="756462" w:themeColor="text2"/>
                                    <w:sz w:val="32"/>
                                    <w:szCs w:val="32"/>
                                  </w:rPr>
                                  <w:alias w:val="Organization"/>
                                  <w:id w:val="99690596"/>
                                  <w:placeholder>
                                    <w:docPart w:val="783273B02D054DB583E5C8CCE04C45EF"/>
                                  </w:placeholder>
                                  <w:dataBinding w:xpath="//Organization" w:storeItemID="{43C0B6F2-91FB-4963-BC41-C4F311D8E086}"/>
                                  <w:text/>
                                </w:sdtPr>
                                <w:sdtEndPr/>
                                <w:sdtContent>
                                  <w:p w:rsidR="006F6FEA" w:rsidRDefault="0054047A" w:rsidP="0054047A">
                                    <w:pPr>
                                      <w:ind w:left="113" w:right="113"/>
                                      <w:rPr>
                                        <w:color w:val="756462" w:themeColor="text2"/>
                                        <w:sz w:val="32"/>
                                        <w:szCs w:val="32"/>
                                      </w:rPr>
                                    </w:pPr>
                                    <w:r w:rsidRPr="0054047A">
                                      <w:rPr>
                                        <w:color w:val="756462" w:themeColor="text2"/>
                                        <w:sz w:val="32"/>
                                        <w:szCs w:val="32"/>
                                      </w:rPr>
                                      <w:t xml:space="preserve">Math 151 -  Professor </w:t>
                                    </w:r>
                                    <w:proofErr w:type="spellStart"/>
                                    <w:r w:rsidRPr="0054047A">
                                      <w:rPr>
                                        <w:color w:val="756462" w:themeColor="text2"/>
                                        <w:sz w:val="32"/>
                                        <w:szCs w:val="32"/>
                                      </w:rPr>
                                      <w:t>Klatt</w:t>
                                    </w:r>
                                    <w:proofErr w:type="spellEnd"/>
                                  </w:p>
                                </w:sdtContent>
                              </w:sdt>
                            </w:tc>
                            <w:sdt>
                              <w:sdtPr>
                                <w:alias w:val="Author"/>
                                <w:id w:val="357904391"/>
                                <w:placeholder>
                                  <w:docPart w:val="D3A23F7996554BB8913AB69BE9793BD0"/>
                                </w:placeholder>
                                <w:dataBinding w:prefixMappings="xmlns:ns0='http://purl.org/dc/elements/1.1/' xmlns:ns1='http://schemas.openxmlformats.org/package/2006/metadata/core-properties' " w:xpath="/ns1:coreProperties[1]/ns0:creator[1]" w:storeItemID="{6C3C8BC8-F283-45AE-878A-BAB7291924A1}"/>
                                <w:text/>
                              </w:sdtPr>
                              <w:sdtEndPr/>
                              <w:sdtContent>
                                <w:tc>
                                  <w:tcPr>
                                    <w:tcW w:w="401" w:type="pct"/>
                                    <w:tcBorders>
                                      <w:top w:val="nil"/>
                                      <w:left w:val="single" w:sz="4" w:space="0" w:color="756462" w:themeColor="dark2"/>
                                      <w:bottom w:val="single" w:sz="4" w:space="0" w:color="756462" w:themeColor="dark2"/>
                                      <w:right w:val="single" w:sz="24" w:space="0" w:color="756462" w:themeColor="dark2"/>
                                    </w:tcBorders>
                                    <w:shd w:val="clear" w:color="auto" w:fill="auto"/>
                                    <w:textDirection w:val="btLr"/>
                                    <w:hideMark/>
                                  </w:tcPr>
                                  <w:p w:rsidR="006F6FEA" w:rsidRDefault="0054047A">
                                    <w:pPr>
                                      <w:pStyle w:val="Author"/>
                                    </w:pPr>
                                    <w:r>
                                      <w:t>Casey Carnnia</w:t>
                                    </w:r>
                                  </w:p>
                                </w:tc>
                              </w:sdtContent>
                            </w:sdt>
                            <w:tc>
                              <w:tcPr>
                                <w:tcW w:w="5000" w:type="pct"/>
                                <w:tcBorders>
                                  <w:top w:val="nil"/>
                                  <w:left w:val="single" w:sz="24" w:space="0" w:color="756462" w:themeColor="dark2"/>
                                  <w:bottom w:val="single" w:sz="4" w:space="0" w:color="756462" w:themeColor="dark2"/>
                                  <w:right w:val="nil"/>
                                </w:tcBorders>
                                <w:shd w:val="clear" w:color="auto" w:fill="auto"/>
                              </w:tcPr>
                              <w:p w:rsidR="006F6FEA" w:rsidRDefault="006F6FEA"/>
                            </w:tc>
                          </w:tr>
                          <w:tr w:rsidR="006F6FEA">
                            <w:trPr>
                              <w:cantSplit/>
                              <w:trHeight w:val="31680"/>
                            </w:trPr>
                            <w:tc>
                              <w:tcPr>
                                <w:tcW w:w="950" w:type="pct"/>
                                <w:gridSpan w:val="5"/>
                                <w:tcBorders>
                                  <w:top w:val="single" w:sz="4" w:space="0" w:color="756462" w:themeColor="dark2"/>
                                  <w:left w:val="nil"/>
                                  <w:bottom w:val="nil"/>
                                  <w:right w:val="nil"/>
                                </w:tcBorders>
                                <w:shd w:val="clear" w:color="auto" w:fill="D0A754" w:themeFill="accent3"/>
                                <w:textDirection w:val="btLr"/>
                                <w:vAlign w:val="bottom"/>
                              </w:tcPr>
                              <w:p w:rsidR="006F6FEA" w:rsidRDefault="00187C5F">
                                <w:pPr>
                                  <w:ind w:left="144" w:right="113"/>
                                </w:pPr>
                                <w:r w:rsidRPr="00187C5F">
                                  <w:rPr>
                                    <w:noProof/>
                                  </w:rPr>
                                  <w:drawing>
                                    <wp:inline distT="0" distB="0" distL="0" distR="0">
                                      <wp:extent cx="7042245" cy="4367284"/>
                                      <wp:effectExtent l="0" t="0" r="0" b="0"/>
                                      <wp:docPr id="1" name="Picture 1" descr="http://www.rugusavay.com/wp-content/uploads/2013/01/george-boole-quot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rugusavay.com/wp-content/uploads/2013/01/george-boole-quotes-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42822" cy="4367642"/>
                                              </a:xfrm>
                                              <a:prstGeom prst="rect">
                                                <a:avLst/>
                                              </a:prstGeom>
                                              <a:noFill/>
                                              <a:ln>
                                                <a:noFill/>
                                              </a:ln>
                                            </pic:spPr>
                                          </pic:pic>
                                        </a:graphicData>
                                      </a:graphic>
                                    </wp:inline>
                                  </w:drawing>
                                </w:r>
                              </w:p>
                            </w:tc>
                          </w:tr>
                        </w:tbl>
                        <w:p w:rsidR="006F6FEA" w:rsidRDefault="006F6FEA"/>
                      </w:txbxContent>
                    </v:textbox>
                    <w10:wrap anchorx="page" anchory="page"/>
                  </v:shape>
                </w:pict>
              </mc:Fallback>
            </mc:AlternateContent>
          </w:r>
        </w:p>
        <w:p w:rsidR="006F6FEA" w:rsidRDefault="0079223D">
          <w:pPr>
            <w:rPr>
              <w:vanish/>
            </w:rPr>
          </w:pPr>
          <w:r>
            <w:br w:type="page"/>
          </w:r>
        </w:p>
      </w:sdtContent>
    </w:sdt>
    <w:p w:rsidR="006F6FEA" w:rsidRDefault="006F6FEA"/>
    <w:sdt>
      <w:sdtPr>
        <w:alias w:val="Title"/>
        <w:id w:val="97205399"/>
        <w:placeholder>
          <w:docPart w:val="500B3650A2584E10847C3540F5CE109F"/>
        </w:placeholder>
        <w:dataBinding w:prefixMappings="xmlns:ns0='http://schemas.microsoft.com/package/2005/06/metadata/core-properties' " w:xpath="/ns0:CoreProperties[1]/ns0:Title[1]" w:storeItemID="{B1C6E383-2373-4549-9025-BC10A4B99AAB}"/>
        <w:text/>
      </w:sdtPr>
      <w:sdtEndPr/>
      <w:sdtContent>
        <w:p w:rsidR="006F6FEA" w:rsidRDefault="00187C5F" w:rsidP="00FB7E98">
          <w:pPr>
            <w:pStyle w:val="Title"/>
          </w:pPr>
          <w:r>
            <w:t>George Boole</w:t>
          </w:r>
        </w:p>
      </w:sdtContent>
    </w:sdt>
    <w:p w:rsidR="006F6FEA" w:rsidRDefault="006F6FEA">
      <w:pPr>
        <w:rPr>
          <w:rStyle w:val="Emphasis"/>
        </w:rPr>
      </w:pPr>
    </w:p>
    <w:p w:rsidR="00FB7E98" w:rsidRDefault="00FB7E98" w:rsidP="00FB7E98">
      <w:pPr>
        <w:spacing w:line="480" w:lineRule="auto"/>
        <w:ind w:firstLine="720"/>
      </w:pPr>
      <w:r>
        <w:t xml:space="preserve">Boole stood out from the list of mathematicians because of his relations to the Boolean concepts in computer science.  His father, a </w:t>
      </w:r>
      <w:r w:rsidR="00B56A7D">
        <w:t>shoemaker</w:t>
      </w:r>
      <w:r>
        <w:t xml:space="preserve">, was interested in practical science and taught him his first lesson in mathematics. This interest in science led to involvements with a social group in their English town of Lincoln called </w:t>
      </w:r>
      <w:r w:rsidRPr="00FB7E98">
        <w:rPr>
          <w:i/>
        </w:rPr>
        <w:t>Lincoln Mechanics' Institution</w:t>
      </w:r>
      <w:r>
        <w:t xml:space="preserve">. The group promoted education and held discussions about science.  After a </w:t>
      </w:r>
      <w:r w:rsidR="00B56A7D">
        <w:t>while,</w:t>
      </w:r>
      <w:r>
        <w:t xml:space="preserve"> Boole’s father became the librarian for the group and provided the conditions to allow Boole to discover and learn foreign languages and mathematics.  Given access to books, combined with encouragements of his father Boole’s self-starting personality lead the way.     </w:t>
      </w:r>
    </w:p>
    <w:p w:rsidR="006F6FEA" w:rsidRDefault="00FB7E98" w:rsidP="00FB7E98">
      <w:pPr>
        <w:spacing w:line="480" w:lineRule="auto"/>
        <w:ind w:firstLine="720"/>
      </w:pPr>
      <w:r>
        <w:t xml:space="preserve">Boole had to support his parents and siblings early on. For a few </w:t>
      </w:r>
      <w:r w:rsidR="00B56A7D">
        <w:t>years,</w:t>
      </w:r>
      <w:r>
        <w:t xml:space="preserve"> he did this by teaching at village schools and when he turned </w:t>
      </w:r>
      <w:r w:rsidR="00B56A7D">
        <w:t>twenty,</w:t>
      </w:r>
      <w:r>
        <w:t xml:space="preserve"> he opened his own school in Lincoln. Sources I looked at about him want to point out that his work and responsibilities left him with little time to further his study but my personal feeling is that the daily grind with students and rehashing the basics probably contributed to insights that worked in his advantage.</w:t>
      </w:r>
    </w:p>
    <w:p w:rsidR="00E2748B" w:rsidRDefault="00F31E19" w:rsidP="006A5553">
      <w:pPr>
        <w:spacing w:line="480" w:lineRule="auto"/>
        <w:ind w:firstLine="720"/>
      </w:pPr>
      <w:r>
        <w:t>Foundations of Boole’s interest in math were as a tool to solve mechanical problems in instrument making. This practical focus evolved into his many papers</w:t>
      </w:r>
      <w:r w:rsidR="00E77D5B">
        <w:t xml:space="preserve">; one </w:t>
      </w:r>
      <w:r w:rsidR="00E77D5B">
        <w:lastRenderedPageBreak/>
        <w:t xml:space="preserve">in particular </w:t>
      </w:r>
      <w:r w:rsidR="00B56A7D">
        <w:t xml:space="preserve">one </w:t>
      </w:r>
      <w:r w:rsidR="00E77D5B">
        <w:t xml:space="preserve">on </w:t>
      </w:r>
      <w:r>
        <w:t xml:space="preserve">differential </w:t>
      </w:r>
      <w:r w:rsidR="00E77D5B">
        <w:t xml:space="preserve">equations </w:t>
      </w:r>
      <w:r w:rsidR="00B56A7D">
        <w:t xml:space="preserve">which gained him </w:t>
      </w:r>
      <w:r w:rsidR="00E77D5B">
        <w:t xml:space="preserve">the </w:t>
      </w:r>
      <w:r w:rsidR="00E77D5B" w:rsidRPr="00E77D5B">
        <w:t>Gold Medal of The Royal Society</w:t>
      </w:r>
      <w:r w:rsidR="00E77D5B">
        <w:t xml:space="preserve"> of London. His talent in breaking down a problem into smaller parts and using algebraic formulas to move toward a solution is the basis for Boolean logic we use in computers today. </w:t>
      </w:r>
      <w:r w:rsidR="007E7927">
        <w:t xml:space="preserve">This allowed for logical problems of sentences and words to </w:t>
      </w:r>
      <w:proofErr w:type="gramStart"/>
      <w:r w:rsidR="007E7927">
        <w:t>be pre</w:t>
      </w:r>
      <w:r w:rsidR="00D80C1F">
        <w:t>sented</w:t>
      </w:r>
      <w:proofErr w:type="gramEnd"/>
      <w:r w:rsidR="00D80C1F">
        <w:t xml:space="preserve"> as algebraic problems, </w:t>
      </w:r>
      <w:r w:rsidR="007E7927">
        <w:t xml:space="preserve">which are eventually solved mechanically. </w:t>
      </w:r>
      <w:r w:rsidR="008760CE">
        <w:t xml:space="preserve">The general idea of classifying objects into sets and replacing the given set with a symbol somehow </w:t>
      </w:r>
      <w:r w:rsidR="006A5553">
        <w:t>(</w:t>
      </w:r>
      <w:r w:rsidR="008760CE">
        <w:t>my understanding of it is very limited</w:t>
      </w:r>
      <w:r w:rsidR="006A5553">
        <w:t>)</w:t>
      </w:r>
      <w:r w:rsidR="008760CE">
        <w:t xml:space="preserve"> </w:t>
      </w:r>
      <w:r w:rsidR="006A5553">
        <w:t>made 0 and 1 a special set of numbers called i</w:t>
      </w:r>
      <w:r w:rsidR="008760CE" w:rsidRPr="008760CE">
        <w:t>dempote</w:t>
      </w:r>
      <w:r w:rsidR="006A5553">
        <w:t xml:space="preserve">nt numbers, or numbers that do not changed when multiplied by themselves. In what he referred to as </w:t>
      </w:r>
      <w:r w:rsidR="008A64CB">
        <w:t>“</w:t>
      </w:r>
      <w:r w:rsidR="006A5553">
        <w:t>The Rule of 0</w:t>
      </w:r>
      <w:r w:rsidR="008A64CB">
        <w:t>”</w:t>
      </w:r>
      <w:r w:rsidR="006A5553">
        <w:t xml:space="preserve"> </w:t>
      </w:r>
      <w:r w:rsidR="008A64CB">
        <w:t xml:space="preserve">in his book </w:t>
      </w:r>
      <w:r w:rsidR="008A64CB" w:rsidRPr="008A64CB">
        <w:rPr>
          <w:i/>
        </w:rPr>
        <w:t>The Laws of Thought</w:t>
      </w:r>
      <w:r w:rsidR="008A64CB">
        <w:t xml:space="preserve"> </w:t>
      </w:r>
      <w:r w:rsidR="006A5553">
        <w:t xml:space="preserve">Boole </w:t>
      </w:r>
      <w:r w:rsidR="008A64CB">
        <w:t xml:space="preserve">states that an argument is valid if and only if after writing it as an equation and restricting the values for the symbols to only 0 or 1 we arrive at a valid equation in </w:t>
      </w:r>
      <w:r w:rsidR="00D80C1F">
        <w:t xml:space="preserve">algebra. Boolean algebra correlates </w:t>
      </w:r>
      <w:r w:rsidR="008A64CB" w:rsidRPr="008A64CB">
        <w:t>th</w:t>
      </w:r>
      <w:r w:rsidR="00D80C1F">
        <w:t>e operation of multiplication to</w:t>
      </w:r>
      <w:r w:rsidR="008A64CB" w:rsidRPr="008A64CB">
        <w:t xml:space="preserve"> the word </w:t>
      </w:r>
      <w:r w:rsidR="008A64CB">
        <w:t>“AND”</w:t>
      </w:r>
      <w:r w:rsidR="00D80C1F">
        <w:t xml:space="preserve"> and addition to</w:t>
      </w:r>
      <w:r w:rsidR="008A64CB" w:rsidRPr="008A64CB">
        <w:t xml:space="preserve"> the word </w:t>
      </w:r>
      <w:r w:rsidR="008A64CB">
        <w:t xml:space="preserve">“OR”. </w:t>
      </w:r>
    </w:p>
    <w:p w:rsidR="008760CE" w:rsidRDefault="00E2748B" w:rsidP="006A5553">
      <w:pPr>
        <w:spacing w:line="480" w:lineRule="auto"/>
        <w:ind w:firstLine="720"/>
      </w:pPr>
      <w:r>
        <w:t xml:space="preserve">With the industrial revolution came the use of electricity, a perfect fit for </w:t>
      </w:r>
      <w:r w:rsidR="001A7F53">
        <w:t>the Boolean logic system.</w:t>
      </w:r>
      <w:r w:rsidR="00E43723">
        <w:t xml:space="preserve"> Dividing an abstract problem into its elemental parts that </w:t>
      </w:r>
      <w:proofErr w:type="gramStart"/>
      <w:r w:rsidR="00E43723">
        <w:t>can only be allocated</w:t>
      </w:r>
      <w:proofErr w:type="gramEnd"/>
      <w:r w:rsidR="00E43723">
        <w:t xml:space="preserve"> values of 0 or 1 and evaluating the parts in order to validate the larger problem is time-consuming and cumbersome</w:t>
      </w:r>
      <w:r w:rsidR="00D80C1F">
        <w:t>.</w:t>
      </w:r>
      <w:r w:rsidR="00E43723">
        <w:t xml:space="preserve"> </w:t>
      </w:r>
      <w:proofErr w:type="gramStart"/>
      <w:r w:rsidR="00D80C1F">
        <w:t>B</w:t>
      </w:r>
      <w:r w:rsidR="00E43723">
        <w:t>ut</w:t>
      </w:r>
      <w:proofErr w:type="gramEnd"/>
      <w:r w:rsidR="00D80C1F">
        <w:t>,</w:t>
      </w:r>
      <w:r w:rsidR="00E43723">
        <w:t xml:space="preserve"> the mechanical system of evaluation combined with spee</w:t>
      </w:r>
      <w:r w:rsidR="00D80C1F">
        <w:t>d of electrical circuits make Boolean logic</w:t>
      </w:r>
      <w:r w:rsidR="00E43723">
        <w:t xml:space="preserve"> viable.  </w:t>
      </w:r>
      <w:r w:rsidR="0030478C">
        <w:t xml:space="preserve">George </w:t>
      </w:r>
      <w:proofErr w:type="gramStart"/>
      <w:r w:rsidR="0030478C">
        <w:t>Boole’s  self</w:t>
      </w:r>
      <w:proofErr w:type="gramEnd"/>
      <w:r w:rsidR="0030478C">
        <w:t xml:space="preserve">-educated research method affords us this luxury. </w:t>
      </w:r>
    </w:p>
    <w:p w:rsidR="0030478C" w:rsidRPr="00DA5123" w:rsidRDefault="0030478C" w:rsidP="0030478C">
      <w:pPr>
        <w:pStyle w:val="WorksCitedPageTitle"/>
      </w:pPr>
      <w:r w:rsidRPr="00DA5123">
        <w:lastRenderedPageBreak/>
        <w:t>Works Cited</w:t>
      </w:r>
    </w:p>
    <w:p w:rsidR="0030478C" w:rsidRPr="00DA5123" w:rsidRDefault="0030478C" w:rsidP="0030478C">
      <w:pPr>
        <w:pStyle w:val="Workcited"/>
      </w:pPr>
      <w:r>
        <w:t xml:space="preserve"> </w:t>
      </w:r>
    </w:p>
    <w:p w:rsidR="0030478C" w:rsidRDefault="0030478C" w:rsidP="0030478C">
      <w:pPr>
        <w:pStyle w:val="Workcited"/>
      </w:pPr>
      <w:r>
        <w:t xml:space="preserve">Encyclopedia Britannica, </w:t>
      </w:r>
      <w:r>
        <w:rPr>
          <w:rStyle w:val="Worksciteditalic"/>
        </w:rPr>
        <w:t>George Boole</w:t>
      </w:r>
      <w:r w:rsidRPr="00DA5123">
        <w:t xml:space="preserve">. </w:t>
      </w:r>
      <w:r>
        <w:t>11/29/2013</w:t>
      </w:r>
      <w:r w:rsidRPr="00DA5123">
        <w:t xml:space="preserve"> &lt;</w:t>
      </w:r>
      <w:r w:rsidRPr="0030478C">
        <w:t>http://www.britannica.com/EBchecked/topic/73612/George-Boole</w:t>
      </w:r>
      <w:r w:rsidRPr="00DA5123">
        <w:t>&gt;.</w:t>
      </w:r>
    </w:p>
    <w:p w:rsidR="0030478C" w:rsidRDefault="0030478C" w:rsidP="0030478C">
      <w:pPr>
        <w:pStyle w:val="Workcited"/>
      </w:pPr>
      <w:r>
        <w:t>Stanford Encyclopedia of Philo</w:t>
      </w:r>
      <w:r w:rsidR="00680FBB">
        <w:t xml:space="preserve">sophy, </w:t>
      </w:r>
      <w:r w:rsidR="00680FBB" w:rsidRPr="00680FBB">
        <w:rPr>
          <w:i/>
        </w:rPr>
        <w:t>George Boole</w:t>
      </w:r>
      <w:r w:rsidR="00680FBB">
        <w:t>. (2010). 11/29/2013 &lt;</w:t>
      </w:r>
      <w:r w:rsidR="00680FBB" w:rsidRPr="00680FBB">
        <w:t>http://plato.stanford.edu/entries/boole/</w:t>
      </w:r>
      <w:r w:rsidR="00680FBB">
        <w:t xml:space="preserve">&gt; </w:t>
      </w:r>
    </w:p>
    <w:p w:rsidR="00680FBB" w:rsidRPr="00DA5123" w:rsidRDefault="00680FBB" w:rsidP="00680FBB">
      <w:pPr>
        <w:pStyle w:val="Workcited"/>
      </w:pPr>
      <w:proofErr w:type="spellStart"/>
      <w:r>
        <w:t>Reville</w:t>
      </w:r>
      <w:proofErr w:type="spellEnd"/>
      <w:r>
        <w:t>, William, University College, Cork.</w:t>
      </w:r>
      <w:r w:rsidRPr="00DA5123">
        <w:t xml:space="preserve"> “</w:t>
      </w:r>
      <w:r>
        <w:t>The Greatness of George Boole</w:t>
      </w:r>
      <w:proofErr w:type="gramStart"/>
      <w:r w:rsidRPr="00DA5123">
        <w:t>”</w:t>
      </w:r>
      <w:r w:rsidRPr="00F72AD2">
        <w:rPr>
          <w:rStyle w:val="Worksciteditalic"/>
        </w:rPr>
        <w:t xml:space="preserve"> </w:t>
      </w:r>
      <w:r>
        <w:rPr>
          <w:rStyle w:val="Worksciteditalic"/>
        </w:rPr>
        <w:t xml:space="preserve"> </w:t>
      </w:r>
      <w:r w:rsidRPr="00DA5123">
        <w:t>(</w:t>
      </w:r>
      <w:proofErr w:type="gramEnd"/>
      <w:r>
        <w:t>1996</w:t>
      </w:r>
      <w:r w:rsidRPr="00DA5123">
        <w:t>).</w:t>
      </w:r>
      <w:r>
        <w:t xml:space="preserve"> 11/29/2013</w:t>
      </w:r>
      <w:r w:rsidRPr="00DA5123">
        <w:t xml:space="preserve"> </w:t>
      </w:r>
      <w:r>
        <w:t>&lt;</w:t>
      </w:r>
      <w:r w:rsidRPr="00680FBB">
        <w:t>http://understandingscience.ucc.ie/pages/sci_georgeboole.htm</w:t>
      </w:r>
      <w:r w:rsidRPr="00DA5123">
        <w:t>&gt;.</w:t>
      </w:r>
    </w:p>
    <w:p w:rsidR="00680FBB" w:rsidRPr="00DA5123" w:rsidRDefault="00680FBB" w:rsidP="0030478C">
      <w:pPr>
        <w:pStyle w:val="Workcited"/>
      </w:pPr>
    </w:p>
    <w:p w:rsidR="0030478C" w:rsidRPr="00DA5123" w:rsidRDefault="0030478C" w:rsidP="0030478C">
      <w:pPr>
        <w:pStyle w:val="Workcited"/>
      </w:pPr>
      <w:r>
        <w:t xml:space="preserve"> </w:t>
      </w:r>
    </w:p>
    <w:p w:rsidR="0030478C" w:rsidRDefault="00D80C1F" w:rsidP="0030478C">
      <w:pPr>
        <w:spacing w:line="480" w:lineRule="auto"/>
      </w:pPr>
      <w:r>
        <w:rPr>
          <w:noProof/>
        </w:rPr>
        <w:drawing>
          <wp:inline distT="0" distB="0" distL="0" distR="0" wp14:anchorId="53021C4E" wp14:editId="641AA0A5">
            <wp:extent cx="2028825" cy="1438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28825" cy="1438275"/>
                    </a:xfrm>
                    <a:prstGeom prst="rect">
                      <a:avLst/>
                    </a:prstGeom>
                  </pic:spPr>
                </pic:pic>
              </a:graphicData>
            </a:graphic>
          </wp:inline>
        </w:drawing>
      </w:r>
      <w:bookmarkStart w:id="0" w:name="_GoBack"/>
      <w:bookmarkEnd w:id="0"/>
    </w:p>
    <w:sectPr w:rsidR="0030478C">
      <w:headerReference w:type="default" r:id="rId10"/>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2E4B" w:rsidRDefault="00902E4B">
      <w:r>
        <w:separator/>
      </w:r>
    </w:p>
  </w:endnote>
  <w:endnote w:type="continuationSeparator" w:id="0">
    <w:p w:rsidR="00902E4B" w:rsidRDefault="00902E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2E4B" w:rsidRDefault="00902E4B">
      <w:r>
        <w:separator/>
      </w:r>
    </w:p>
  </w:footnote>
  <w:footnote w:type="continuationSeparator" w:id="0">
    <w:p w:rsidR="00902E4B" w:rsidRDefault="00902E4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rPr>
      <w:id w:val="107995250"/>
      <w:docPartObj>
        <w:docPartGallery w:val="Headers"/>
        <w:docPartUnique/>
      </w:docPartObj>
    </w:sdtPr>
    <w:sdtEndPr/>
    <w:sdtContent>
      <w:p w:rsidR="006F6FEA" w:rsidRDefault="00B56A7D">
        <w:r>
          <w:rPr>
            <w:noProof/>
          </w:rPr>
          <mc:AlternateContent>
            <mc:Choice Requires="wps">
              <w:drawing>
                <wp:anchor distT="0" distB="0" distL="114300" distR="114300" simplePos="0" relativeHeight="251658240" behindDoc="0" locked="0" layoutInCell="0" allowOverlap="1">
                  <wp:simplePos x="0" y="0"/>
                  <wp:positionH relativeFrom="page">
                    <wp:posOffset>405442</wp:posOffset>
                  </wp:positionH>
                  <wp:positionV relativeFrom="page">
                    <wp:posOffset>517585</wp:posOffset>
                  </wp:positionV>
                  <wp:extent cx="6961516" cy="422694"/>
                  <wp:effectExtent l="0" t="0" r="10795" b="158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61516" cy="422694"/>
                          </a:xfrm>
                          <a:prstGeom prst="rect">
                            <a:avLst/>
                          </a:prstGeom>
                          <a:solidFill>
                            <a:schemeClr val="accent3">
                              <a:lumMod val="100000"/>
                              <a:lumOff val="0"/>
                            </a:schemeClr>
                          </a:solidFill>
                          <a:ln w="9525">
                            <a:solidFill>
                              <a:schemeClr val="tx2">
                                <a:lumMod val="100000"/>
                                <a:lumOff val="0"/>
                              </a:schemeClr>
                            </a:solidFill>
                            <a:miter lim="800000"/>
                            <a:headEnd/>
                            <a:tailEnd/>
                          </a:ln>
                        </wps:spPr>
                        <wps:txbx>
                          <w:txbxContent>
                            <w:p w:rsidR="006F6FEA" w:rsidRDefault="0079223D" w:rsidP="00B56A7D">
                              <w:pPr>
                                <w:rPr>
                                  <w:sz w:val="44"/>
                                  <w:szCs w:val="44"/>
                                </w:rPr>
                              </w:pPr>
                              <w:r>
                                <w:fldChar w:fldCharType="begin"/>
                              </w:r>
                              <w:r>
                                <w:instrText xml:space="preserve"> PAGE  </w:instrText>
                              </w:r>
                              <w:r>
                                <w:fldChar w:fldCharType="separate"/>
                              </w:r>
                              <w:r w:rsidR="00D80C1F">
                                <w:rPr>
                                  <w:noProof/>
                                </w:rPr>
                                <w:t>3</w:t>
                              </w:r>
                              <w:r>
                                <w:rPr>
                                  <w:noProof/>
                                </w:rPr>
                                <w:fldChar w:fldCharType="end"/>
                              </w:r>
                              <w:r w:rsidR="00B56A7D">
                                <w:rPr>
                                  <w:noProof/>
                                </w:rPr>
                                <w:tab/>
                              </w:r>
                              <w:r w:rsidR="00B56A7D">
                                <w:rPr>
                                  <w:noProof/>
                                </w:rPr>
                                <w:tab/>
                              </w:r>
                              <w:r w:rsidR="00B56A7D">
                                <w:rPr>
                                  <w:noProof/>
                                </w:rPr>
                                <w:tab/>
                              </w:r>
                              <w:r w:rsidR="00B56A7D">
                                <w:rPr>
                                  <w:noProof/>
                                </w:rPr>
                                <w:tab/>
                                <w:t>Casey Carnnia</w:t>
                              </w:r>
                              <w:r w:rsidR="00B56A7D">
                                <w:rPr>
                                  <w:noProof/>
                                </w:rPr>
                                <w:tab/>
                              </w:r>
                              <w:r w:rsidR="00B56A7D">
                                <w:rPr>
                                  <w:noProof/>
                                </w:rPr>
                                <w:tab/>
                                <w:t>::</w:t>
                              </w:r>
                              <w:r w:rsidR="00B56A7D">
                                <w:rPr>
                                  <w:noProof/>
                                </w:rPr>
                                <w:tab/>
                                <w:t>George Boole</w:t>
                              </w:r>
                              <w:r w:rsidR="00B56A7D">
                                <w:rPr>
                                  <w:noProof/>
                                </w:rPr>
                                <w:tab/>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margin-left:31.9pt;margin-top:40.75pt;width:548.15pt;height:33.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" o:allowincell="f" fillcolor="#d0a754 [3206]" strokecolor="#756462 [3215]">
                  <v:textbox>
                    <w:txbxContent>
                      <w:p w:rsidR="006F6FEA" w:rsidRDefault="0079223D" w:rsidP="00B56A7D">
                        <w:pPr>
                          <w:rPr>
                            <w:sz w:val="44"/>
                            <w:szCs w:val="44"/>
                          </w:rPr>
                        </w:pPr>
                        <w:r>
                          <w:fldChar w:fldCharType="begin"/>
                        </w:r>
                        <w:r>
                          <w:instrText xml:space="preserve"> PAGE  </w:instrText>
                        </w:r>
                        <w:r>
                          <w:fldChar w:fldCharType="separate"/>
                        </w:r>
                        <w:r w:rsidR="00D80C1F">
                          <w:rPr>
                            <w:noProof/>
                          </w:rPr>
                          <w:t>3</w:t>
                        </w:r>
                        <w:r>
                          <w:rPr>
                            <w:noProof/>
                          </w:rPr>
                          <w:fldChar w:fldCharType="end"/>
                        </w:r>
                        <w:r w:rsidR="00B56A7D">
                          <w:rPr>
                            <w:noProof/>
                          </w:rPr>
                          <w:tab/>
                        </w:r>
                        <w:r w:rsidR="00B56A7D">
                          <w:rPr>
                            <w:noProof/>
                          </w:rPr>
                          <w:tab/>
                        </w:r>
                        <w:r w:rsidR="00B56A7D">
                          <w:rPr>
                            <w:noProof/>
                          </w:rPr>
                          <w:tab/>
                        </w:r>
                        <w:r w:rsidR="00B56A7D">
                          <w:rPr>
                            <w:noProof/>
                          </w:rPr>
                          <w:tab/>
                          <w:t>Casey Carnnia</w:t>
                        </w:r>
                        <w:r w:rsidR="00B56A7D">
                          <w:rPr>
                            <w:noProof/>
                          </w:rPr>
                          <w:tab/>
                        </w:r>
                        <w:r w:rsidR="00B56A7D">
                          <w:rPr>
                            <w:noProof/>
                          </w:rPr>
                          <w:tab/>
                          <w:t>::</w:t>
                        </w:r>
                        <w:r w:rsidR="00B56A7D">
                          <w:rPr>
                            <w:noProof/>
                          </w:rPr>
                          <w:tab/>
                          <w:t>George Boole</w:t>
                        </w:r>
                        <w:r w:rsidR="00B56A7D">
                          <w:rPr>
                            <w:noProof/>
                          </w:rPr>
                          <w:tab/>
                        </w:r>
                      </w:p>
                    </w:txbxContent>
                  </v:textbox>
                  <w10:wrap anchorx="page" anchory="page"/>
                </v:shape>
              </w:pict>
            </mc:Fallback>
          </mc:AlternateContent>
        </w:r>
        <w:r w:rsidR="00680FBB">
          <w:rPr>
            <w:noProof/>
          </w:rPr>
          <mc:AlternateContent>
            <mc:Choice Requires="wps">
              <w:drawing>
                <wp:anchor distT="0" distB="0" distL="114300" distR="114300" simplePos="0" relativeHeight="251657216" behindDoc="0" locked="0" layoutInCell="0" allowOverlap="1">
                  <wp:simplePos x="0" y="0"/>
                  <mc:AlternateContent>
                    <mc:Choice Requires="wp14">
                      <wp:positionH relativeFrom="page">
                        <wp14:pctPosHOffset>5000</wp14:pctPosHOffset>
                      </wp:positionH>
                    </mc:Choice>
                    <mc:Fallback>
                      <wp:positionH relativeFrom="page">
                        <wp:posOffset>388620</wp:posOffset>
                      </wp:positionH>
                    </mc:Fallback>
                  </mc:AlternateContent>
                  <mc:AlternateContent>
                    <mc:Choice Requires="wp14">
                      <wp:positionV relativeFrom="page">
                        <wp14:pctPosVOffset>5000</wp14:pctPosVOffset>
                      </wp:positionV>
                    </mc:Choice>
                    <mc:Fallback>
                      <wp:positionV relativeFrom="page">
                        <wp:posOffset>502920</wp:posOffset>
                      </wp:positionV>
                    </mc:Fallback>
                  </mc:AlternateContent>
                  <wp:extent cx="6976110" cy="9033510"/>
                  <wp:effectExtent l="13335" t="13335" r="5715" b="5715"/>
                  <wp:wrapNone/>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6110" cy="9033510"/>
                          </a:xfrm>
                          <a:prstGeom prst="rect">
                            <a:avLst/>
                          </a:prstGeom>
                          <a:noFill/>
                          <a:ln w="9525">
                            <a:solidFill>
                              <a:schemeClr val="tx2">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90000</wp14:pctWidth>
                  </wp14:sizeRelH>
                  <wp14:sizeRelV relativeFrom="page">
                    <wp14:pctHeight>90000</wp14:pctHeight>
                  </wp14:sizeRelV>
                </wp:anchor>
              </w:drawing>
            </mc:Choice>
            <mc:Fallback>
              <w:pict>
                <v:rect w14:anchorId="384A18F9" id="Rectangle 1" o:spid="_x0000_s1026" style="position:absolute;margin-left:0;margin-top:0;width:549.3pt;height:711.3pt;z-index:251657216;visibility:visible;mso-wrap-style:square;mso-width-percent:900;mso-height-percent:900;mso-left-percent:50;mso-top-percent:50;mso-wrap-distance-left:9pt;mso-wrap-distance-top:0;mso-wrap-distance-right:9pt;mso-wrap-distance-bottom:0;mso-position-horizontal-relative:page;mso-position-vertical-relative:page;mso-width-percent:900;mso-height-percent:900;mso-left-percent:50;mso-top-percent: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" o:allowincell="f" filled="f" strokecolor="#756462 [3215]">
                  <w10:wrap anchorx="page" anchory="page"/>
                </v:rect>
              </w:pict>
            </mc:Fallback>
          </mc:AlternateContent>
        </w:r>
      </w:p>
      <w:p w:rsidR="006F6FEA" w:rsidRDefault="00902E4B">
        <w:pPr>
          <w:pStyle w:val="Header"/>
        </w:pP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drawingGridHorizontalSpacing w:val="120"/>
  <w:displayHorizontalDrawingGridEvery w:val="2"/>
  <w:characterSpacingControl w:val="doNotCompress"/>
  <w:doNotValidateAgainstSchema/>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047A"/>
    <w:rsid w:val="00187C5F"/>
    <w:rsid w:val="001A7F53"/>
    <w:rsid w:val="0030478C"/>
    <w:rsid w:val="0054047A"/>
    <w:rsid w:val="00680FBB"/>
    <w:rsid w:val="006A5553"/>
    <w:rsid w:val="006F6FEA"/>
    <w:rsid w:val="0079223D"/>
    <w:rsid w:val="007E7927"/>
    <w:rsid w:val="008760CE"/>
    <w:rsid w:val="008A64CB"/>
    <w:rsid w:val="00902E4B"/>
    <w:rsid w:val="00964CB8"/>
    <w:rsid w:val="00A72BE9"/>
    <w:rsid w:val="00B56A7D"/>
    <w:rsid w:val="00D80C1F"/>
    <w:rsid w:val="00E2748B"/>
    <w:rsid w:val="00E43723"/>
    <w:rsid w:val="00E77D5B"/>
    <w:rsid w:val="00F31E19"/>
    <w:rsid w:val="00FB7E98"/>
  </w:rsids>
  <m:mathPr>
    <m:mathFont m:val="Cambria Math"/>
    <m:brkBin m:val="before"/>
    <m:brkBinSub m:val="--"/>
    <m:smallFrac m:val="0"/>
    <m:dispDef/>
    <m:lMargin m:val="1440"/>
    <m:rMargin m:val="1440"/>
    <m:defJc m:val="centerGroup"/>
    <m:wrapIndent m:val="1440"/>
    <m:intLim m:val="subSup"/>
    <m:naryLim m:val="undOvr"/>
  </m:mathPr>
  <w:attachedSchema w:val="urn:DocumentPartTemplate"/>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DDE7380-4E4C-4093-8C68-540B802E4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uiPriority="1" w:qFormat="1"/>
    <w:lsdException w:name="heading 3" w:uiPriority="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12"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qFormat="1"/>
    <w:lsdException w:name="Hyperlink" w:semiHidden="1" w:unhideWhenUsed="1"/>
    <w:lsdException w:name="FollowedHyperlink" w:semiHidden="1" w:unhideWhenUsed="1"/>
    <w:lsdException w:name="Strong" w:uiPriority="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PlaceholderText">
    <w:name w:val="Placeholder Text"/>
    <w:basedOn w:val="DefaultParagraphFont"/>
    <w:uiPriority w:val="99"/>
    <w:unhideWhenUsed/>
  </w:style>
  <w:style w:type="paragraph" w:styleId="Title">
    <w:name w:val="Title"/>
    <w:basedOn w:val="Normal"/>
    <w:link w:val="TitleChar"/>
    <w:uiPriority w:val="4"/>
    <w:qFormat/>
    <w:pPr>
      <w:spacing w:before="720" w:after="60"/>
      <w:jc w:val="center"/>
    </w:pPr>
    <w:rPr>
      <w:rFonts w:asciiTheme="majorHAnsi" w:eastAsiaTheme="majorEastAsia" w:hAnsiTheme="majorHAnsi" w:cstheme="majorBidi"/>
      <w:b/>
      <w:bCs/>
      <w:color w:val="5D504E" w:themeColor="text2" w:themeShade="CC"/>
      <w:kern w:val="28"/>
      <w:sz w:val="52"/>
      <w:szCs w:val="52"/>
    </w:rPr>
  </w:style>
  <w:style w:type="character" w:customStyle="1" w:styleId="TitleChar">
    <w:name w:val="Title Char"/>
    <w:basedOn w:val="DefaultParagraphFont"/>
    <w:link w:val="Title"/>
    <w:uiPriority w:val="4"/>
    <w:rPr>
      <w:rFonts w:asciiTheme="majorHAnsi" w:eastAsiaTheme="majorEastAsia" w:hAnsiTheme="majorHAnsi" w:cstheme="majorBidi"/>
      <w:b/>
      <w:bCs/>
      <w:color w:val="5D504E" w:themeColor="text2" w:themeShade="CC"/>
      <w:kern w:val="28"/>
      <w:sz w:val="52"/>
      <w:szCs w:val="52"/>
    </w:rPr>
  </w:style>
  <w:style w:type="paragraph" w:styleId="Subtitle">
    <w:name w:val="Subtitle"/>
    <w:basedOn w:val="Normal"/>
    <w:link w:val="SubtitleChar"/>
    <w:uiPriority w:val="5"/>
    <w:qFormat/>
    <w:pPr>
      <w:numPr>
        <w:ilvl w:val="1"/>
      </w:numPr>
      <w:spacing w:after="240" w:line="240" w:lineRule="auto"/>
      <w:jc w:val="center"/>
    </w:pPr>
    <w:rPr>
      <w:rFonts w:eastAsiaTheme="minorEastAsia"/>
      <w:color w:val="000000" w:themeColor="text1" w:themeShade="84"/>
      <w:sz w:val="28"/>
      <w:szCs w:val="28"/>
    </w:rPr>
  </w:style>
  <w:style w:type="character" w:customStyle="1" w:styleId="SubtitleChar">
    <w:name w:val="Subtitle Char"/>
    <w:basedOn w:val="DefaultParagraphFont"/>
    <w:link w:val="Subtitle"/>
    <w:uiPriority w:val="5"/>
    <w:rPr>
      <w:rFonts w:eastAsiaTheme="minorEastAsia"/>
      <w:color w:val="000000" w:themeColor="text1" w:themeShade="84"/>
      <w:sz w:val="28"/>
      <w:szCs w:val="28"/>
    </w:rPr>
  </w:style>
  <w:style w:type="character" w:styleId="Emphasis">
    <w:name w:val="Emphasis"/>
    <w:basedOn w:val="DefaultParagraphFont"/>
    <w:uiPriority w:val="2"/>
    <w:qFormat/>
    <w:rPr>
      <w:i/>
      <w:iCs/>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sz w:val="24"/>
      <w:szCs w:val="24"/>
    </w:rPr>
  </w:style>
  <w:style w:type="paragraph" w:styleId="NormalIndent">
    <w:name w:val="Normal Indent"/>
    <w:basedOn w:val="Normal"/>
    <w:uiPriority w:val="12"/>
    <w:semiHidden/>
    <w:unhideWhenUsed/>
    <w:qFormat/>
    <w:pPr>
      <w:spacing w:before="240" w:after="120" w:line="268" w:lineRule="auto"/>
      <w:ind w:left="720"/>
      <w:contextualSpacing/>
    </w:pPr>
    <w:rPr>
      <w:rFonts w:eastAsia="Times New Roman" w:cs="Times New Roman"/>
      <w:sz w:val="22"/>
      <w:szCs w:val="22"/>
    </w:rPr>
  </w:style>
  <w:style w:type="paragraph" w:customStyle="1" w:styleId="AcademicTitle">
    <w:name w:val="Academic Title"/>
    <w:basedOn w:val="Normal"/>
    <w:qFormat/>
    <w:pPr>
      <w:spacing w:before="240"/>
    </w:pPr>
    <w:rPr>
      <w:rFonts w:asciiTheme="majorHAnsi" w:hAnsiTheme="majorHAnsi"/>
      <w:b/>
      <w:sz w:val="72"/>
      <w:szCs w:val="72"/>
    </w:rPr>
  </w:style>
  <w:style w:type="paragraph" w:customStyle="1" w:styleId="Academicsubtitle">
    <w:name w:val="Academic subtitle"/>
    <w:basedOn w:val="Normal"/>
    <w:qFormat/>
    <w:pPr>
      <w:ind w:left="113" w:right="113"/>
    </w:pPr>
    <w:rPr>
      <w:color w:val="756462" w:themeColor="text2"/>
      <w:sz w:val="32"/>
      <w:szCs w:val="32"/>
    </w:rPr>
  </w:style>
  <w:style w:type="character" w:styleId="Strong">
    <w:name w:val="Strong"/>
    <w:basedOn w:val="DefaultParagraphFont"/>
    <w:uiPriority w:val="2"/>
    <w:qFormat/>
    <w:rPr>
      <w:b/>
      <w:bCs/>
    </w:rPr>
  </w:style>
  <w:style w:type="paragraph" w:customStyle="1" w:styleId="Author">
    <w:name w:val="Author"/>
    <w:basedOn w:val="Normal"/>
    <w:qFormat/>
    <w:pPr>
      <w:ind w:left="113" w:right="113"/>
    </w:pPr>
    <w:rPr>
      <w:color w:val="756462" w:themeColor="text2"/>
      <w:sz w:val="32"/>
      <w:szCs w:val="32"/>
    </w:rPr>
  </w:style>
  <w:style w:type="character" w:customStyle="1" w:styleId="Worksciteditalic">
    <w:name w:val="Works cited (italic)"/>
    <w:basedOn w:val="DefaultParagraphFont"/>
    <w:rsid w:val="0030478C"/>
    <w:rPr>
      <w:rFonts w:ascii="Arial" w:hAnsi="Arial"/>
      <w:i/>
      <w:iCs/>
      <w:sz w:val="22"/>
    </w:rPr>
  </w:style>
  <w:style w:type="character" w:customStyle="1" w:styleId="Workscitedunderline">
    <w:name w:val="Works cited (underline)"/>
    <w:basedOn w:val="DefaultParagraphFont"/>
    <w:uiPriority w:val="1"/>
    <w:qFormat/>
    <w:rsid w:val="0030478C"/>
    <w:rPr>
      <w:rFonts w:ascii="Arial" w:hAnsi="Arial"/>
      <w:sz w:val="22"/>
      <w:u w:val="single"/>
    </w:rPr>
  </w:style>
  <w:style w:type="paragraph" w:customStyle="1" w:styleId="WorksCitedPageTitle">
    <w:name w:val="Works Cited (Page Title)"/>
    <w:basedOn w:val="Normal"/>
    <w:qFormat/>
    <w:rsid w:val="0030478C"/>
    <w:pPr>
      <w:pageBreakBefore/>
      <w:spacing w:after="0" w:line="480" w:lineRule="auto"/>
      <w:jc w:val="center"/>
    </w:pPr>
    <w:rPr>
      <w:rFonts w:ascii="Arial" w:eastAsia="Times New Roman" w:hAnsi="Arial" w:cs="Times New Roman"/>
      <w:sz w:val="22"/>
    </w:rPr>
  </w:style>
  <w:style w:type="paragraph" w:customStyle="1" w:styleId="Workcited">
    <w:name w:val="Work cited"/>
    <w:basedOn w:val="Normal"/>
    <w:qFormat/>
    <w:rsid w:val="0030478C"/>
    <w:pPr>
      <w:spacing w:after="0" w:line="480" w:lineRule="auto"/>
    </w:pPr>
    <w:rPr>
      <w:rFonts w:ascii="Arial" w:eastAsia="Times New Roman" w:hAnsi="Arial" w:cs="Times New Roman"/>
      <w:sz w:val="22"/>
    </w:rPr>
  </w:style>
  <w:style w:type="paragraph" w:styleId="Footer">
    <w:name w:val="footer"/>
    <w:basedOn w:val="Normal"/>
    <w:link w:val="FooterChar"/>
    <w:uiPriority w:val="99"/>
    <w:unhideWhenUsed/>
    <w:rsid w:val="00B56A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6A7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CARNNIA\AppData\Roaming\Microsoft\Templates\Academic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00B3650A2584E10847C3540F5CE109F"/>
        <w:category>
          <w:name w:val="General"/>
          <w:gallery w:val="placeholder"/>
        </w:category>
        <w:types>
          <w:type w:val="bbPlcHdr"/>
        </w:types>
        <w:behaviors>
          <w:behavior w:val="content"/>
        </w:behaviors>
        <w:guid w:val="{C48D9FFD-EB52-400B-829B-7EB46A3DAD29}"/>
      </w:docPartPr>
      <w:docPartBody>
        <w:p w:rsidR="001A7853" w:rsidRDefault="00CF66B1">
          <w:pPr>
            <w:pStyle w:val="500B3650A2584E10847C3540F5CE109F"/>
          </w:pPr>
          <w:r>
            <w:rPr>
              <w:rStyle w:val="PlaceholderText"/>
            </w:rPr>
            <w:t>[Document Title]</w:t>
          </w:r>
        </w:p>
      </w:docPartBody>
    </w:docPart>
    <w:docPart>
      <w:docPartPr>
        <w:name w:val="A3E29CB485C44AD7BD2576B1B53CD6E9"/>
        <w:category>
          <w:name w:val="General"/>
          <w:gallery w:val="placeholder"/>
        </w:category>
        <w:types>
          <w:type w:val="bbPlcHdr"/>
        </w:types>
        <w:behaviors>
          <w:behavior w:val="content"/>
        </w:behaviors>
        <w:guid w:val="{505144CB-7CE1-4727-9D2D-929A982EA8FA}"/>
      </w:docPartPr>
      <w:docPartBody>
        <w:p w:rsidR="001A7853" w:rsidRDefault="00CF66B1">
          <w:pPr>
            <w:pStyle w:val="A3E29CB485C44AD7BD2576B1B53CD6E9"/>
          </w:pPr>
          <w:r>
            <w:rPr>
              <w:rStyle w:val="PlaceholderText"/>
              <w:rFonts w:asciiTheme="majorHAnsi" w:hAnsiTheme="majorHAnsi"/>
              <w:b/>
              <w:sz w:val="72"/>
              <w:szCs w:val="72"/>
            </w:rPr>
            <w:t>[Document Title]</w:t>
          </w:r>
        </w:p>
      </w:docPartBody>
    </w:docPart>
    <w:docPart>
      <w:docPartPr>
        <w:name w:val="18BDB9F780534EA4BECC7C959728A7C5"/>
        <w:category>
          <w:name w:val="General"/>
          <w:gallery w:val="placeholder"/>
        </w:category>
        <w:types>
          <w:type w:val="bbPlcHdr"/>
        </w:types>
        <w:behaviors>
          <w:behavior w:val="content"/>
        </w:behaviors>
        <w:guid w:val="{C6300B81-8D90-4CCC-B925-FD17BEDD68B2}"/>
      </w:docPartPr>
      <w:docPartBody>
        <w:p w:rsidR="001A7853" w:rsidRDefault="00CF66B1">
          <w:pPr>
            <w:pStyle w:val="18BDB9F780534EA4BECC7C959728A7C5"/>
          </w:pPr>
          <w:r>
            <w:rPr>
              <w:rStyle w:val="PlaceholderText"/>
              <w:color w:val="44546A" w:themeColor="text2"/>
              <w:sz w:val="32"/>
              <w:szCs w:val="32"/>
            </w:rPr>
            <w:t>[Document subtitle]</w:t>
          </w:r>
        </w:p>
      </w:docPartBody>
    </w:docPart>
    <w:docPart>
      <w:docPartPr>
        <w:name w:val="783273B02D054DB583E5C8CCE04C45EF"/>
        <w:category>
          <w:name w:val="General"/>
          <w:gallery w:val="placeholder"/>
        </w:category>
        <w:types>
          <w:type w:val="bbPlcHdr"/>
        </w:types>
        <w:behaviors>
          <w:behavior w:val="content"/>
        </w:behaviors>
        <w:guid w:val="{204177BA-75E4-4DDB-851C-2D6434BAFB1D}"/>
      </w:docPartPr>
      <w:docPartBody>
        <w:p w:rsidR="001A7853" w:rsidRDefault="00CF66B1">
          <w:pPr>
            <w:pStyle w:val="783273B02D054DB583E5C8CCE04C45EF"/>
          </w:pPr>
          <w:r>
            <w:rPr>
              <w:rStyle w:val="PlaceholderText"/>
            </w:rPr>
            <w:t>[Organization Name]</w:t>
          </w:r>
        </w:p>
      </w:docPartBody>
    </w:docPart>
    <w:docPart>
      <w:docPartPr>
        <w:name w:val="D3A23F7996554BB8913AB69BE9793BD0"/>
        <w:category>
          <w:name w:val="General"/>
          <w:gallery w:val="placeholder"/>
        </w:category>
        <w:types>
          <w:type w:val="bbPlcHdr"/>
        </w:types>
        <w:behaviors>
          <w:behavior w:val="content"/>
        </w:behaviors>
        <w:guid w:val="{95F72C5C-F62B-42D3-96CC-BC5E7AC4CB27}"/>
      </w:docPartPr>
      <w:docPartBody>
        <w:p w:rsidR="001A7853" w:rsidRDefault="00CF66B1">
          <w:pPr>
            <w:pStyle w:val="D3A23F7996554BB8913AB69BE9793BD0"/>
          </w:pPr>
          <w:r>
            <w:rPr>
              <w:rStyle w:val="PlaceholderText"/>
            </w:rP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comment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6B1"/>
    <w:rsid w:val="000F358D"/>
    <w:rsid w:val="001A7853"/>
    <w:rsid w:val="00CF6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style>
  <w:style w:type="paragraph" w:customStyle="1" w:styleId="500B3650A2584E10847C3540F5CE109F">
    <w:name w:val="500B3650A2584E10847C3540F5CE109F"/>
  </w:style>
  <w:style w:type="paragraph" w:styleId="Subtitle">
    <w:name w:val="Subtitle"/>
    <w:basedOn w:val="Normal"/>
    <w:link w:val="SubtitleChar"/>
    <w:uiPriority w:val="5"/>
    <w:qFormat/>
    <w:pPr>
      <w:numPr>
        <w:ilvl w:val="1"/>
      </w:numPr>
      <w:spacing w:after="240" w:line="240" w:lineRule="auto"/>
      <w:jc w:val="center"/>
    </w:pPr>
    <w:rPr>
      <w:color w:val="000000" w:themeColor="text1" w:themeShade="84"/>
      <w:sz w:val="28"/>
      <w:szCs w:val="28"/>
    </w:rPr>
  </w:style>
  <w:style w:type="character" w:customStyle="1" w:styleId="SubtitleChar">
    <w:name w:val="Subtitle Char"/>
    <w:basedOn w:val="DefaultParagraphFont"/>
    <w:link w:val="Subtitle"/>
    <w:uiPriority w:val="5"/>
    <w:rPr>
      <w:color w:val="000000" w:themeColor="text1" w:themeShade="84"/>
      <w:sz w:val="28"/>
      <w:szCs w:val="28"/>
    </w:rPr>
  </w:style>
  <w:style w:type="paragraph" w:customStyle="1" w:styleId="2F776895A4864CE49BEDA2B8CA314000">
    <w:name w:val="2F776895A4864CE49BEDA2B8CA314000"/>
  </w:style>
  <w:style w:type="paragraph" w:customStyle="1" w:styleId="A34AACBFD34548E2B7E35904282414D2">
    <w:name w:val="A34AACBFD34548E2B7E35904282414D2"/>
  </w:style>
  <w:style w:type="paragraph" w:customStyle="1" w:styleId="005AB2D8D0A140EF93F4C007E946CC6A">
    <w:name w:val="005AB2D8D0A140EF93F4C007E946CC6A"/>
  </w:style>
  <w:style w:type="paragraph" w:customStyle="1" w:styleId="A3E29CB485C44AD7BD2576B1B53CD6E9">
    <w:name w:val="A3E29CB485C44AD7BD2576B1B53CD6E9"/>
  </w:style>
  <w:style w:type="paragraph" w:customStyle="1" w:styleId="18BDB9F780534EA4BECC7C959728A7C5">
    <w:name w:val="18BDB9F780534EA4BECC7C959728A7C5"/>
  </w:style>
  <w:style w:type="paragraph" w:customStyle="1" w:styleId="783273B02D054DB583E5C8CCE04C45EF">
    <w:name w:val="783273B02D054DB583E5C8CCE04C45EF"/>
  </w:style>
  <w:style w:type="paragraph" w:customStyle="1" w:styleId="D3A23F7996554BB8913AB69BE9793BD0">
    <w:name w:val="D3A23F7996554BB8913AB69BE9793B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Custom Theme">
  <a:themeElements>
    <a:clrScheme name="Metro">
      <a:dk1>
        <a:sysClr val="windowText" lastClr="000000"/>
      </a:dk1>
      <a:lt1>
        <a:sysClr val="window" lastClr="FFFFFF"/>
      </a:lt1>
      <a:dk2>
        <a:srgbClr val="756462"/>
      </a:dk2>
      <a:lt2>
        <a:srgbClr val="E8DEA4"/>
      </a:lt2>
      <a:accent1>
        <a:srgbClr val="6D86A4"/>
      </a:accent1>
      <a:accent2>
        <a:srgbClr val="EECF76"/>
      </a:accent2>
      <a:accent3>
        <a:srgbClr val="D0A754"/>
      </a:accent3>
      <a:accent4>
        <a:srgbClr val="988C7B"/>
      </a:accent4>
      <a:accent5>
        <a:srgbClr val="A09D9A"/>
      </a:accent5>
      <a:accent6>
        <a:srgbClr val="B3B3BB"/>
      </a:accent6>
      <a:hlink>
        <a:srgbClr val="8B96A4"/>
      </a:hlink>
      <a:folHlink>
        <a:srgbClr val="BBA38B"/>
      </a:folHlink>
    </a:clrScheme>
    <a:fontScheme name="Office Fonts">
      <a:majorFont>
        <a:latin typeface="Cambria"/>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ustomProps>
  <Abstract/>
  <Organization>Math 151 -  Professor Klatt</Organization>
  <Fax/>
  <Phone/>
  <Email/>
</CustomProp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3C0B6F2-91FB-4963-BC41-C4F311D8E086}">
  <ds:schemaRefs/>
</ds:datastoreItem>
</file>

<file path=customXml/itemProps2.xml><?xml version="1.0" encoding="utf-8"?>
<ds:datastoreItem xmlns:ds="http://schemas.openxmlformats.org/officeDocument/2006/customXml" ds:itemID="{590D92D0-D778-42BB-81F6-A1947963561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AcademicReport.dotx</Template>
  <TotalTime>16</TotalTime>
  <Pages>4</Pages>
  <Words>513</Words>
  <Characters>2791</Characters>
  <Application>Microsoft Office Word</Application>
  <DocSecurity>0</DocSecurity>
  <Lines>51</Lines>
  <Paragraphs>10</Paragraphs>
  <ScaleCrop>false</ScaleCrop>
  <HeadingPairs>
    <vt:vector size="2" baseType="variant">
      <vt:variant>
        <vt:lpstr>Title</vt:lpstr>
      </vt:variant>
      <vt:variant>
        <vt:i4>1</vt:i4>
      </vt:variant>
    </vt:vector>
  </HeadingPairs>
  <TitlesOfParts>
    <vt:vector size="1" baseType="lpstr">
      <vt:lpstr>Report (Academic design)</vt:lpstr>
    </vt:vector>
  </TitlesOfParts>
  <Company/>
  <LinksUpToDate>false</LinksUpToDate>
  <CharactersWithSpaces>3294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(Academic design)</dc:title>
  <dc:creator>Casey Carnnia</dc:creator>
  <cp:lastModifiedBy>Casey Carnnia</cp:lastModifiedBy>
  <cp:revision>3</cp:revision>
  <cp:lastPrinted>2006-08-01T17:47:00Z</cp:lastPrinted>
  <dcterms:created xsi:type="dcterms:W3CDTF">2013-11-30T18:06:00Z</dcterms:created>
  <dcterms:modified xsi:type="dcterms:W3CDTF">2013-12-02T19:13:00Z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TC100670369990</vt:lpwstr>
  </property>
</Properties>
</file>