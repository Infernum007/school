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F6" w:rsidRDefault="00547FF6" w:rsidP="00547FF6">
      <w:pPr>
        <w:pStyle w:val="Student"/>
        <w:spacing w:line="276" w:lineRule="auto"/>
        <w:rPr>
          <w:b/>
          <w:bCs/>
        </w:rPr>
      </w:pP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>What are the graded items for this course and how much does each of them count?</w:t>
      </w:r>
    </w:p>
    <w:p w:rsidR="007C6A17" w:rsidRDefault="008513EF" w:rsidP="008513EF">
      <w:pPr>
        <w:pStyle w:val="Student"/>
        <w:spacing w:line="276" w:lineRule="auto"/>
      </w:pPr>
      <w:r>
        <w:t>The</w:t>
      </w:r>
      <w:r w:rsidR="007C6A17">
        <w:t xml:space="preserve"> auto-graded</w:t>
      </w:r>
      <w:r>
        <w:t xml:space="preserve"> mmt homework </w:t>
      </w:r>
      <w:r w:rsidR="007C6A17">
        <w:t xml:space="preserve">makes up 200 point collectively. There are 4 test of 100 point and a final test of 200 points. The in class quizzes are 20 points each. There are journal entries worth between 5 and 7 points with optional additional ones worth 3 points. A proper </w:t>
      </w:r>
      <w:r w:rsidR="00F640C2">
        <w:t>course</w:t>
      </w:r>
      <w:r w:rsidR="007C6A17">
        <w:t xml:space="preserve"> binder containing course documents is also inspected a</w:t>
      </w:r>
      <w:r w:rsidR="00F640C2">
        <w:t xml:space="preserve">nd </w:t>
      </w:r>
      <w:r w:rsidR="007C6A17">
        <w:t>graded.</w:t>
      </w:r>
    </w:p>
    <w:p w:rsidR="008513EF" w:rsidRDefault="007C6A17" w:rsidP="008513EF">
      <w:pPr>
        <w:pStyle w:val="Student"/>
        <w:spacing w:line="276" w:lineRule="auto"/>
      </w:pPr>
      <w:r>
        <w:t xml:space="preserve"> </w:t>
      </w:r>
      <w:r w:rsidR="008513EF">
        <w:t xml:space="preserve"> </w:t>
      </w: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 xml:space="preserve"> What is the policy for making up quizzes? Tests? </w:t>
      </w:r>
    </w:p>
    <w:p w:rsidR="007C6A17" w:rsidRDefault="007C6A17" w:rsidP="007C6A17">
      <w:pPr>
        <w:pStyle w:val="Student"/>
        <w:spacing w:line="276" w:lineRule="auto"/>
      </w:pPr>
      <w:r>
        <w:t>There is no make-up for quizzes, they are based on class attendance. Make-up test are only available with previous coordination and communication.</w:t>
      </w:r>
    </w:p>
    <w:p w:rsidR="007C6A17" w:rsidRDefault="007C6A17" w:rsidP="007C6A17">
      <w:pPr>
        <w:pStyle w:val="Student"/>
        <w:spacing w:line="276" w:lineRule="auto"/>
      </w:pP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 xml:space="preserve">Where are most of the homework assignments done? </w:t>
      </w:r>
    </w:p>
    <w:p w:rsidR="007C6A17" w:rsidRDefault="007C6A17" w:rsidP="007C6A17">
      <w:pPr>
        <w:pStyle w:val="Student"/>
        <w:spacing w:line="276" w:lineRule="auto"/>
      </w:pPr>
      <w:r>
        <w:t>Mostly on mml but there are also assignments from the book that round out the mml exercises.</w:t>
      </w:r>
    </w:p>
    <w:p w:rsidR="007C6A17" w:rsidRDefault="007C6A17" w:rsidP="007C6A17">
      <w:pPr>
        <w:pStyle w:val="Student"/>
        <w:spacing w:line="276" w:lineRule="auto"/>
      </w:pP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 xml:space="preserve">What topics are included in the course? </w:t>
      </w:r>
    </w:p>
    <w:p w:rsidR="007C6A17" w:rsidRDefault="007C6A17" w:rsidP="007C6A17">
      <w:pPr>
        <w:pStyle w:val="Student"/>
        <w:spacing w:line="276" w:lineRule="auto"/>
      </w:pPr>
      <w:r>
        <w:t>Set theory, logic, geometry, computer history, numeration, sequences and series,</w:t>
      </w:r>
      <w:r w:rsidR="00F640C2">
        <w:t xml:space="preserve"> truth statements.</w:t>
      </w:r>
    </w:p>
    <w:p w:rsidR="00F640C2" w:rsidRDefault="00F640C2" w:rsidP="007C6A17">
      <w:pPr>
        <w:pStyle w:val="Student"/>
        <w:spacing w:line="276" w:lineRule="auto"/>
      </w:pP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 xml:space="preserve">What items should be included in your binder? </w:t>
      </w:r>
    </w:p>
    <w:p w:rsidR="00F640C2" w:rsidRDefault="00F640C2" w:rsidP="00F640C2">
      <w:pPr>
        <w:pStyle w:val="Student"/>
        <w:spacing w:line="276" w:lineRule="auto"/>
      </w:pPr>
      <w:r>
        <w:t>Syllabus, handouts, journals, tests, quizzes, and lecture notes.</w:t>
      </w:r>
    </w:p>
    <w:p w:rsidR="00F640C2" w:rsidRDefault="00F640C2" w:rsidP="00F640C2">
      <w:pPr>
        <w:pStyle w:val="Student"/>
        <w:spacing w:line="276" w:lineRule="auto"/>
      </w:pPr>
    </w:p>
    <w:p w:rsidR="008513EF" w:rsidRDefault="008513EF" w:rsidP="008513EF">
      <w:pPr>
        <w:pStyle w:val="Student"/>
        <w:spacing w:line="276" w:lineRule="auto"/>
        <w:ind w:firstLine="720"/>
      </w:pPr>
      <w:r w:rsidRPr="008513EF">
        <w:t>What help and preparation is available for doing homework?</w:t>
      </w:r>
    </w:p>
    <w:p w:rsidR="00F640C2" w:rsidRDefault="00F640C2" w:rsidP="00F640C2">
      <w:pPr>
        <w:pStyle w:val="Student"/>
        <w:spacing w:line="276" w:lineRule="auto"/>
      </w:pPr>
      <w:r>
        <w:t>The mml software provides example and allows for questions relevant to a given exercises to be emailed to the instructor. There are also video lectures in the media library as well as power points.</w:t>
      </w:r>
    </w:p>
    <w:p w:rsidR="00F640C2" w:rsidRDefault="00F640C2" w:rsidP="00F640C2">
      <w:pPr>
        <w:pStyle w:val="Student"/>
        <w:spacing w:line="276" w:lineRule="auto"/>
      </w:pPr>
    </w:p>
    <w:p w:rsidR="008513EF" w:rsidRDefault="008513EF" w:rsidP="008513EF">
      <w:pPr>
        <w:pStyle w:val="Student"/>
        <w:spacing w:line="276" w:lineRule="auto"/>
        <w:ind w:firstLine="720"/>
      </w:pPr>
      <w:r>
        <w:t>W</w:t>
      </w:r>
      <w:r w:rsidRPr="008513EF">
        <w:t xml:space="preserve">hat is the best way to contact me? </w:t>
      </w:r>
    </w:p>
    <w:p w:rsidR="00F640C2" w:rsidRDefault="00F640C2" w:rsidP="00F640C2">
      <w:pPr>
        <w:pStyle w:val="Student"/>
        <w:spacing w:line="276" w:lineRule="auto"/>
      </w:pPr>
      <w:r>
        <w:t>Email is the best form of contact.</w:t>
      </w:r>
    </w:p>
    <w:p w:rsidR="00F640C2" w:rsidRDefault="00F640C2" w:rsidP="00F640C2">
      <w:pPr>
        <w:pStyle w:val="Student"/>
        <w:spacing w:line="276" w:lineRule="auto"/>
      </w:pPr>
    </w:p>
    <w:p w:rsidR="000B0D9B" w:rsidRDefault="008513EF" w:rsidP="008513EF">
      <w:pPr>
        <w:pStyle w:val="Student"/>
        <w:spacing w:line="276" w:lineRule="auto"/>
        <w:ind w:firstLine="720"/>
      </w:pPr>
      <w:r w:rsidRPr="008513EF">
        <w:t>What primary means do I use to communicate with you outside class?</w:t>
      </w:r>
    </w:p>
    <w:p w:rsidR="00F640C2" w:rsidRDefault="00F640C2" w:rsidP="00F640C2">
      <w:pPr>
        <w:pStyle w:val="Student"/>
        <w:spacing w:line="276" w:lineRule="auto"/>
      </w:pPr>
      <w:r>
        <w:t>Announcements on blackboard.</w:t>
      </w:r>
    </w:p>
    <w:p w:rsidR="000B0D9B" w:rsidRDefault="000B0D9B" w:rsidP="00EA5CAA">
      <w:pPr>
        <w:pStyle w:val="Student"/>
        <w:spacing w:line="276" w:lineRule="auto"/>
      </w:pPr>
    </w:p>
    <w:p w:rsidR="000B0D9B" w:rsidRDefault="000B0D9B" w:rsidP="00EA5CAA">
      <w:pPr>
        <w:pStyle w:val="Student"/>
        <w:spacing w:line="276" w:lineRule="auto"/>
      </w:pPr>
    </w:p>
    <w:p w:rsidR="000B0D9B" w:rsidRPr="008513EF" w:rsidRDefault="00F640C2" w:rsidP="00F640C2">
      <w:pPr>
        <w:pStyle w:val="Student"/>
        <w:spacing w:line="276" w:lineRule="auto"/>
      </w:pPr>
      <w:r>
        <w:rPr>
          <w:noProof/>
        </w:rPr>
        <w:drawing>
          <wp:inline distT="0" distB="0" distL="0" distR="0" wp14:anchorId="5E423947" wp14:editId="6FB0CFA5">
            <wp:extent cx="1960536" cy="1871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67" cy="18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10/26</w:t>
      </w:r>
      <w:r w:rsidR="00726638">
        <w:rPr>
          <w:b/>
          <w:bCs/>
        </w:rPr>
        <w:t>/2013</w:t>
      </w:r>
      <w:bookmarkStart w:id="0" w:name="_GoBack"/>
      <w:bookmarkEnd w:id="0"/>
    </w:p>
    <w:sectPr w:rsidR="000B0D9B" w:rsidRPr="008513EF" w:rsidSect="00462FB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86D" w:rsidRDefault="0019386D">
      <w:r>
        <w:separator/>
      </w:r>
    </w:p>
  </w:endnote>
  <w:endnote w:type="continuationSeparator" w:id="0">
    <w:p w:rsidR="0019386D" w:rsidRDefault="0019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12557"/>
      <w:docPartObj>
        <w:docPartGallery w:val="Page Numbers (Bottom of Page)"/>
        <w:docPartUnique/>
      </w:docPartObj>
    </w:sdtPr>
    <w:sdtEndPr/>
    <w:sdtContent>
      <w:p w:rsidR="002974BA" w:rsidRDefault="00536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0D9B" w:rsidRDefault="002974BA" w:rsidP="00375673">
    <w:pPr>
      <w:pStyle w:val="Student"/>
      <w:spacing w:line="276" w:lineRule="auto"/>
      <w:rPr>
        <w:b/>
        <w:bCs/>
      </w:rPr>
    </w:pPr>
    <w:r>
      <w:t xml:space="preserve"> </w:t>
    </w:r>
    <w:r w:rsidR="000B0D9B" w:rsidRPr="003D5976">
      <w:rPr>
        <w:b/>
        <w:bCs/>
      </w:rPr>
      <w:t>Casey Carnnia</w:t>
    </w:r>
    <w:r w:rsidR="000B0D9B">
      <w:rPr>
        <w:b/>
        <w:bCs/>
      </w:rPr>
      <w:tab/>
    </w:r>
    <w:r w:rsidR="000B0D9B" w:rsidRPr="003D5976">
      <w:rPr>
        <w:b/>
        <w:bCs/>
      </w:rPr>
      <w:t xml:space="preserve">Professor </w:t>
    </w:r>
    <w:r w:rsidR="000B0D9B">
      <w:rPr>
        <w:b/>
        <w:bCs/>
      </w:rPr>
      <w:t>Klatt</w:t>
    </w:r>
    <w:r w:rsidR="000B0D9B">
      <w:rPr>
        <w:b/>
        <w:bCs/>
      </w:rPr>
      <w:tab/>
      <w:t>MTH</w:t>
    </w:r>
    <w:r w:rsidR="000B0D9B" w:rsidRPr="003D5976">
      <w:rPr>
        <w:b/>
        <w:bCs/>
      </w:rPr>
      <w:t xml:space="preserve"> </w:t>
    </w:r>
    <w:r w:rsidR="000B0D9B">
      <w:rPr>
        <w:b/>
        <w:bCs/>
      </w:rPr>
      <w:t>151 (055W)</w:t>
    </w:r>
    <w:r w:rsidR="000B0D9B">
      <w:rPr>
        <w:b/>
        <w:bCs/>
      </w:rPr>
      <w:tab/>
      <w:t xml:space="preserve">Journal Entry </w:t>
    </w:r>
    <w:r w:rsidR="008513EF">
      <w:rPr>
        <w:b/>
        <w:bCs/>
      </w:rPr>
      <w:t>3</w:t>
    </w:r>
  </w:p>
  <w:p w:rsidR="002974BA" w:rsidRDefault="002974BA" w:rsidP="002E7F0A">
    <w:pPr>
      <w:pStyle w:val="Researchpapercontent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86D" w:rsidRDefault="0019386D">
      <w:r>
        <w:separator/>
      </w:r>
    </w:p>
  </w:footnote>
  <w:footnote w:type="continuationSeparator" w:id="0">
    <w:p w:rsidR="0019386D" w:rsidRDefault="00193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Pr="006D5026" w:rsidRDefault="008513EF" w:rsidP="00726638">
    <w:pPr>
      <w:pStyle w:val="Header"/>
      <w:jc w:val="center"/>
    </w:pPr>
    <w:bookmarkStart w:id="1" w:name="OLE_LINK1"/>
    <w:bookmarkStart w:id="2" w:name="OLE_LINK2"/>
    <w:bookmarkStart w:id="3" w:name="_Hlk370082520"/>
    <w:r w:rsidRPr="008513EF">
      <w:t>The topic for Journal #3 is the Course Syllabus.  Please reread it and answer these questions:</w:t>
    </w:r>
    <w:r w:rsidR="002E7F0A">
      <w:t xml:space="preserve"> </w:t>
    </w:r>
    <w:bookmarkEnd w:id="1"/>
    <w:bookmarkEnd w:id="2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Default="002974BA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5B0A6A91"/>
    <w:multiLevelType w:val="hybridMultilevel"/>
    <w:tmpl w:val="E7B8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97"/>
    <w:rsid w:val="00011A39"/>
    <w:rsid w:val="00015626"/>
    <w:rsid w:val="000176EE"/>
    <w:rsid w:val="00033AE6"/>
    <w:rsid w:val="00036522"/>
    <w:rsid w:val="00050725"/>
    <w:rsid w:val="00054824"/>
    <w:rsid w:val="0006656A"/>
    <w:rsid w:val="00083C15"/>
    <w:rsid w:val="00090A5A"/>
    <w:rsid w:val="00090B9B"/>
    <w:rsid w:val="000B0D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4BC3"/>
    <w:rsid w:val="00125A3F"/>
    <w:rsid w:val="001316D3"/>
    <w:rsid w:val="00135BC0"/>
    <w:rsid w:val="001400A0"/>
    <w:rsid w:val="00141D15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386D"/>
    <w:rsid w:val="0019601E"/>
    <w:rsid w:val="00197D00"/>
    <w:rsid w:val="001A13BB"/>
    <w:rsid w:val="001B1BA1"/>
    <w:rsid w:val="001B2BD9"/>
    <w:rsid w:val="001B5197"/>
    <w:rsid w:val="001D5550"/>
    <w:rsid w:val="001E173C"/>
    <w:rsid w:val="002061C7"/>
    <w:rsid w:val="00210813"/>
    <w:rsid w:val="00213199"/>
    <w:rsid w:val="002152D7"/>
    <w:rsid w:val="00222BAE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4BA"/>
    <w:rsid w:val="002978C2"/>
    <w:rsid w:val="002B6E3C"/>
    <w:rsid w:val="002E7F0A"/>
    <w:rsid w:val="002F15ED"/>
    <w:rsid w:val="00300556"/>
    <w:rsid w:val="00303D92"/>
    <w:rsid w:val="003109A1"/>
    <w:rsid w:val="00313C92"/>
    <w:rsid w:val="00316C0E"/>
    <w:rsid w:val="003210E2"/>
    <w:rsid w:val="003231E4"/>
    <w:rsid w:val="00334B24"/>
    <w:rsid w:val="00343689"/>
    <w:rsid w:val="00347ACA"/>
    <w:rsid w:val="003507DD"/>
    <w:rsid w:val="00352DDD"/>
    <w:rsid w:val="00355387"/>
    <w:rsid w:val="00365789"/>
    <w:rsid w:val="003671F0"/>
    <w:rsid w:val="00375673"/>
    <w:rsid w:val="0038248E"/>
    <w:rsid w:val="003829CA"/>
    <w:rsid w:val="00391430"/>
    <w:rsid w:val="003967F9"/>
    <w:rsid w:val="003A1F4E"/>
    <w:rsid w:val="003A2EC8"/>
    <w:rsid w:val="003B2DDA"/>
    <w:rsid w:val="003C67C7"/>
    <w:rsid w:val="003D229A"/>
    <w:rsid w:val="003D4C01"/>
    <w:rsid w:val="003D5976"/>
    <w:rsid w:val="003D6215"/>
    <w:rsid w:val="003E4543"/>
    <w:rsid w:val="003F000E"/>
    <w:rsid w:val="003F2FE4"/>
    <w:rsid w:val="004109DC"/>
    <w:rsid w:val="00410E9F"/>
    <w:rsid w:val="004232B6"/>
    <w:rsid w:val="004350FD"/>
    <w:rsid w:val="00435246"/>
    <w:rsid w:val="00446DAB"/>
    <w:rsid w:val="00461B14"/>
    <w:rsid w:val="00462FB1"/>
    <w:rsid w:val="0046563B"/>
    <w:rsid w:val="0046783D"/>
    <w:rsid w:val="004709A2"/>
    <w:rsid w:val="00491A08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36906"/>
    <w:rsid w:val="00540C23"/>
    <w:rsid w:val="005474B2"/>
    <w:rsid w:val="00547FF6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01C"/>
    <w:rsid w:val="005E7479"/>
    <w:rsid w:val="005E75CC"/>
    <w:rsid w:val="005E7D19"/>
    <w:rsid w:val="005F1342"/>
    <w:rsid w:val="00603E6A"/>
    <w:rsid w:val="00607655"/>
    <w:rsid w:val="00607D68"/>
    <w:rsid w:val="00612DC7"/>
    <w:rsid w:val="0061654E"/>
    <w:rsid w:val="00616EF6"/>
    <w:rsid w:val="00624BF8"/>
    <w:rsid w:val="006302CF"/>
    <w:rsid w:val="00631476"/>
    <w:rsid w:val="00636971"/>
    <w:rsid w:val="00637915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4390"/>
    <w:rsid w:val="00706C9A"/>
    <w:rsid w:val="007149D1"/>
    <w:rsid w:val="00720EC3"/>
    <w:rsid w:val="00722FBE"/>
    <w:rsid w:val="00726638"/>
    <w:rsid w:val="00727C2A"/>
    <w:rsid w:val="00734D6B"/>
    <w:rsid w:val="00746527"/>
    <w:rsid w:val="00747F40"/>
    <w:rsid w:val="0075188F"/>
    <w:rsid w:val="0076213A"/>
    <w:rsid w:val="00763DB2"/>
    <w:rsid w:val="007726EA"/>
    <w:rsid w:val="0078428E"/>
    <w:rsid w:val="007A0209"/>
    <w:rsid w:val="007A41D0"/>
    <w:rsid w:val="007A4E72"/>
    <w:rsid w:val="007B0D4F"/>
    <w:rsid w:val="007B5B27"/>
    <w:rsid w:val="007C127B"/>
    <w:rsid w:val="007C1E96"/>
    <w:rsid w:val="007C6A17"/>
    <w:rsid w:val="007D718A"/>
    <w:rsid w:val="007E69FB"/>
    <w:rsid w:val="00802CEB"/>
    <w:rsid w:val="008129F8"/>
    <w:rsid w:val="008141D4"/>
    <w:rsid w:val="00827768"/>
    <w:rsid w:val="008301EB"/>
    <w:rsid w:val="0083569B"/>
    <w:rsid w:val="0084336A"/>
    <w:rsid w:val="0084447D"/>
    <w:rsid w:val="008513EF"/>
    <w:rsid w:val="0086117E"/>
    <w:rsid w:val="00872910"/>
    <w:rsid w:val="00872A2E"/>
    <w:rsid w:val="008751E0"/>
    <w:rsid w:val="00887292"/>
    <w:rsid w:val="008967D8"/>
    <w:rsid w:val="008B68AC"/>
    <w:rsid w:val="008C6AB2"/>
    <w:rsid w:val="008F0BE6"/>
    <w:rsid w:val="008F2DDD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13C0E"/>
    <w:rsid w:val="00A46657"/>
    <w:rsid w:val="00A51CC3"/>
    <w:rsid w:val="00A612B6"/>
    <w:rsid w:val="00A65D4F"/>
    <w:rsid w:val="00A85119"/>
    <w:rsid w:val="00A85153"/>
    <w:rsid w:val="00A92F37"/>
    <w:rsid w:val="00A941B1"/>
    <w:rsid w:val="00AA0864"/>
    <w:rsid w:val="00AD43D3"/>
    <w:rsid w:val="00AD6EFB"/>
    <w:rsid w:val="00AD7390"/>
    <w:rsid w:val="00AE040F"/>
    <w:rsid w:val="00B007EB"/>
    <w:rsid w:val="00B04534"/>
    <w:rsid w:val="00B36FB0"/>
    <w:rsid w:val="00B4236C"/>
    <w:rsid w:val="00B43419"/>
    <w:rsid w:val="00B468A2"/>
    <w:rsid w:val="00B559E7"/>
    <w:rsid w:val="00B63C3A"/>
    <w:rsid w:val="00B72ABF"/>
    <w:rsid w:val="00B77893"/>
    <w:rsid w:val="00B82AFE"/>
    <w:rsid w:val="00B90E59"/>
    <w:rsid w:val="00BA017E"/>
    <w:rsid w:val="00BB3C30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0007"/>
    <w:rsid w:val="00C23E0D"/>
    <w:rsid w:val="00C27D9F"/>
    <w:rsid w:val="00C41AED"/>
    <w:rsid w:val="00C46F58"/>
    <w:rsid w:val="00C47B5C"/>
    <w:rsid w:val="00C54FE1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3F62"/>
    <w:rsid w:val="00D34D95"/>
    <w:rsid w:val="00D43944"/>
    <w:rsid w:val="00D44587"/>
    <w:rsid w:val="00D5743E"/>
    <w:rsid w:val="00D641E2"/>
    <w:rsid w:val="00D65352"/>
    <w:rsid w:val="00D759F0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1C45"/>
    <w:rsid w:val="00E2486A"/>
    <w:rsid w:val="00E26F48"/>
    <w:rsid w:val="00E32C27"/>
    <w:rsid w:val="00E424E5"/>
    <w:rsid w:val="00E516ED"/>
    <w:rsid w:val="00E53D07"/>
    <w:rsid w:val="00E649BA"/>
    <w:rsid w:val="00E65965"/>
    <w:rsid w:val="00E67FC9"/>
    <w:rsid w:val="00E75A3F"/>
    <w:rsid w:val="00E778A7"/>
    <w:rsid w:val="00E91B20"/>
    <w:rsid w:val="00E93CA9"/>
    <w:rsid w:val="00E95089"/>
    <w:rsid w:val="00E96D44"/>
    <w:rsid w:val="00EA3769"/>
    <w:rsid w:val="00EA5CAA"/>
    <w:rsid w:val="00EB36AB"/>
    <w:rsid w:val="00EB36BC"/>
    <w:rsid w:val="00EC31B6"/>
    <w:rsid w:val="00ED1C5F"/>
    <w:rsid w:val="00ED3876"/>
    <w:rsid w:val="00ED59E5"/>
    <w:rsid w:val="00ED5FFC"/>
    <w:rsid w:val="00ED6802"/>
    <w:rsid w:val="00ED7EC7"/>
    <w:rsid w:val="00EE03D0"/>
    <w:rsid w:val="00EE54CE"/>
    <w:rsid w:val="00EF1F23"/>
    <w:rsid w:val="00F03217"/>
    <w:rsid w:val="00F1050F"/>
    <w:rsid w:val="00F13F97"/>
    <w:rsid w:val="00F275CB"/>
    <w:rsid w:val="00F37CE8"/>
    <w:rsid w:val="00F54BC8"/>
    <w:rsid w:val="00F640C2"/>
    <w:rsid w:val="00F66FAC"/>
    <w:rsid w:val="00F72AD2"/>
    <w:rsid w:val="00F8580E"/>
    <w:rsid w:val="00F87A95"/>
    <w:rsid w:val="00F93D7C"/>
    <w:rsid w:val="00F95EFD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CB2A9D08-9E9A-4C3E-B352-1789F18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uiPriority w:val="99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styleId="HTMLCite">
    <w:name w:val="HTML Cite"/>
    <w:basedOn w:val="DefaultParagraphFont"/>
    <w:uiPriority w:val="99"/>
    <w:unhideWhenUsed/>
    <w:rsid w:val="003A2E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B20"/>
    <w:rPr>
      <w:rFonts w:cs="Arial"/>
      <w:bCs/>
      <w:sz w:val="28"/>
      <w:szCs w:val="32"/>
    </w:rPr>
  </w:style>
  <w:style w:type="character" w:customStyle="1" w:styleId="notranslate">
    <w:name w:val="notranslate"/>
    <w:basedOn w:val="DefaultParagraphFont"/>
    <w:rsid w:val="00E91B20"/>
  </w:style>
  <w:style w:type="paragraph" w:styleId="Revision">
    <w:name w:val="Revision"/>
    <w:hidden/>
    <w:uiPriority w:val="99"/>
    <w:semiHidden/>
    <w:rsid w:val="000B0D9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0D61A-3EE3-47E0-83DD-56D29DD1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29</TotalTime>
  <Pages>1</Pages>
  <Words>244</Words>
  <Characters>1225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that I am most looking forward to in Math 151 and the one I am most dreading.</vt:lpstr>
    </vt:vector>
  </TitlesOfParts>
  <Company>Microsoft Corporation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that I am most looking forward to in Math 151 and the one I am most dreading.</dc:title>
  <dc:subject>MTH 151 (0550W)</dc:subject>
  <dc:creator>ccarnnia</dc:creator>
  <cp:keywords>Professor Klatt</cp:keywords>
  <cp:lastModifiedBy>Casey Carnnia</cp:lastModifiedBy>
  <cp:revision>3</cp:revision>
  <cp:lastPrinted>2013-10-19T11:19:00Z</cp:lastPrinted>
  <dcterms:created xsi:type="dcterms:W3CDTF">2013-10-26T11:16:00Z</dcterms:created>
  <dcterms:modified xsi:type="dcterms:W3CDTF">2013-10-26T11:48:00Z</dcterms:modified>
  <cp:category>Journal enter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