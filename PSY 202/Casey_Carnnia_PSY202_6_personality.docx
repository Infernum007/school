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EBE" w:rsidRPr="00280345" w:rsidRDefault="000E6EBE" w:rsidP="008F46D9">
      <w:pPr>
        <w:pStyle w:val="Student"/>
        <w:rPr>
          <w:rFonts w:eastAsia="Arial Unicode MS" w:cs="Arial"/>
          <w:sz w:val="24"/>
        </w:rPr>
      </w:pPr>
      <w:r w:rsidRPr="00280345">
        <w:rPr>
          <w:rFonts w:eastAsia="Arial Unicode MS" w:cs="Arial"/>
          <w:sz w:val="24"/>
        </w:rPr>
        <w:t>Casey Carnnia</w:t>
      </w:r>
    </w:p>
    <w:p w:rsidR="000E6EBE" w:rsidRPr="00280345" w:rsidRDefault="000E6EBE" w:rsidP="008F46D9">
      <w:pPr>
        <w:pStyle w:val="Student"/>
        <w:rPr>
          <w:rFonts w:eastAsia="Arial Unicode MS" w:cs="Arial"/>
          <w:sz w:val="24"/>
        </w:rPr>
      </w:pPr>
      <w:r w:rsidRPr="00280345">
        <w:rPr>
          <w:rFonts w:eastAsia="Arial Unicode MS" w:cs="Arial"/>
          <w:sz w:val="24"/>
        </w:rPr>
        <w:t xml:space="preserve">Professor </w:t>
      </w:r>
      <w:r w:rsidR="003C27F3" w:rsidRPr="003C27F3">
        <w:rPr>
          <w:rFonts w:eastAsia="Arial Unicode MS" w:cs="Arial"/>
          <w:sz w:val="24"/>
        </w:rPr>
        <w:t>Costa</w:t>
      </w:r>
    </w:p>
    <w:p w:rsidR="000E6EBE" w:rsidRPr="00280345" w:rsidRDefault="003C27F3" w:rsidP="008F46D9">
      <w:pPr>
        <w:pStyle w:val="Student"/>
        <w:rPr>
          <w:rFonts w:eastAsia="Arial Unicode MS" w:cs="Arial"/>
          <w:sz w:val="24"/>
        </w:rPr>
      </w:pPr>
      <w:r>
        <w:rPr>
          <w:rFonts w:eastAsia="Arial Unicode MS" w:cs="Arial"/>
          <w:sz w:val="24"/>
        </w:rPr>
        <w:t>Psychology</w:t>
      </w:r>
      <w:r w:rsidR="000E6EBE" w:rsidRPr="00280345">
        <w:rPr>
          <w:rFonts w:eastAsia="Arial Unicode MS" w:cs="Arial"/>
          <w:sz w:val="24"/>
        </w:rPr>
        <w:t xml:space="preserve"> </w:t>
      </w:r>
      <w:r>
        <w:rPr>
          <w:rFonts w:eastAsia="Arial Unicode MS" w:cs="Arial"/>
          <w:sz w:val="24"/>
        </w:rPr>
        <w:t>202</w:t>
      </w:r>
    </w:p>
    <w:p w:rsidR="009669AD" w:rsidRPr="00280345" w:rsidRDefault="00851F8A" w:rsidP="008F46D9">
      <w:pPr>
        <w:pStyle w:val="Student"/>
        <w:rPr>
          <w:rFonts w:eastAsia="Arial Unicode MS" w:cs="Arial"/>
          <w:sz w:val="24"/>
        </w:rPr>
      </w:pPr>
      <w:r>
        <w:rPr>
          <w:rFonts w:eastAsia="Arial Unicode MS" w:cs="Arial"/>
          <w:sz w:val="24"/>
        </w:rPr>
        <w:t>15</w:t>
      </w:r>
      <w:r w:rsidR="000E6EBE" w:rsidRPr="00280345">
        <w:rPr>
          <w:rFonts w:eastAsia="Arial Unicode MS" w:cs="Arial"/>
          <w:sz w:val="24"/>
        </w:rPr>
        <w:t xml:space="preserve"> </w:t>
      </w:r>
      <w:r w:rsidR="00B00DA1">
        <w:rPr>
          <w:rFonts w:eastAsia="Arial Unicode MS" w:cs="Arial"/>
          <w:sz w:val="24"/>
        </w:rPr>
        <w:t>June</w:t>
      </w:r>
      <w:r w:rsidR="000E6EBE" w:rsidRPr="00280345">
        <w:rPr>
          <w:rFonts w:eastAsia="Arial Unicode MS" w:cs="Arial"/>
          <w:sz w:val="24"/>
        </w:rPr>
        <w:t xml:space="preserve"> 2014</w:t>
      </w:r>
    </w:p>
    <w:p w:rsidR="009669AD" w:rsidRPr="00280345" w:rsidRDefault="009669AD" w:rsidP="008F46D9">
      <w:pPr>
        <w:pStyle w:val="Student"/>
        <w:rPr>
          <w:rFonts w:eastAsia="Arial Unicode MS" w:cs="Arial"/>
          <w:sz w:val="24"/>
        </w:rPr>
      </w:pPr>
    </w:p>
    <w:p w:rsidR="009669AD" w:rsidRPr="00280345" w:rsidRDefault="00B01A4D" w:rsidP="008F46D9">
      <w:pPr>
        <w:pStyle w:val="Student"/>
        <w:jc w:val="center"/>
        <w:rPr>
          <w:rFonts w:eastAsia="Arial Unicode MS" w:cs="Arial"/>
          <w:sz w:val="24"/>
        </w:rPr>
      </w:pPr>
      <w:r w:rsidRPr="00B01A4D">
        <w:rPr>
          <w:rFonts w:eastAsia="Arial Unicode MS" w:cs="Arial"/>
          <w:sz w:val="24"/>
        </w:rPr>
        <w:t>Coping Strategies</w:t>
      </w:r>
      <w:r w:rsidR="00B00DA1">
        <w:rPr>
          <w:rFonts w:eastAsia="Arial Unicode MS" w:cs="Arial"/>
          <w:sz w:val="24"/>
        </w:rPr>
        <w:t xml:space="preserve"> </w:t>
      </w:r>
    </w:p>
    <w:p w:rsidR="00663C12" w:rsidRDefault="00A71955" w:rsidP="003C27F3">
      <w:pPr>
        <w:ind w:firstLine="720"/>
        <w:rPr>
          <w:rFonts w:eastAsia="Arial Unicode MS" w:cs="Arial"/>
          <w:sz w:val="24"/>
        </w:rPr>
      </w:pPr>
      <w:r>
        <w:rPr>
          <w:rFonts w:eastAsia="Arial Unicode MS" w:cs="Arial"/>
          <w:sz w:val="24"/>
        </w:rPr>
        <w:t xml:space="preserve"> </w:t>
      </w:r>
    </w:p>
    <w:p w:rsidR="00132B52" w:rsidRDefault="000B021C" w:rsidP="00132B52">
      <w:pPr>
        <w:ind w:firstLine="720"/>
        <w:rPr>
          <w:rFonts w:eastAsia="Arial Unicode MS" w:cs="Arial"/>
          <w:sz w:val="24"/>
        </w:rPr>
      </w:pPr>
      <w:r>
        <w:rPr>
          <w:rFonts w:eastAsia="Arial Unicode MS" w:cs="Arial"/>
          <w:sz w:val="24"/>
        </w:rPr>
        <w:t xml:space="preserve">Reliability of a system is defined by the repeatability of that system. </w:t>
      </w:r>
      <w:r w:rsidR="00132B52">
        <w:rPr>
          <w:rFonts w:eastAsia="Arial Unicode MS" w:cs="Arial"/>
          <w:sz w:val="24"/>
        </w:rPr>
        <w:t xml:space="preserve">We learned on pager 382 that psychologist try to prove the reliability of the tests that they devise by repeating the test or by dividing the test and evaluating the outcomes. This tells me that if two different institutions tested my current intelligence markers they are likely to provide the same test results. They would reliably measure my computational </w:t>
      </w:r>
      <w:r w:rsidR="009D2DFD">
        <w:rPr>
          <w:rFonts w:eastAsia="Arial Unicode MS" w:cs="Arial"/>
          <w:sz w:val="24"/>
        </w:rPr>
        <w:t xml:space="preserve">prowess, my language skills, my spatial ability, or any other factor that they are prepared to measure. </w:t>
      </w:r>
    </w:p>
    <w:p w:rsidR="00776EC0" w:rsidRDefault="00B01A4D" w:rsidP="006C34DD">
      <w:pPr>
        <w:ind w:firstLine="720"/>
        <w:rPr>
          <w:rFonts w:eastAsia="Arial Unicode MS" w:cs="Arial"/>
          <w:sz w:val="24"/>
        </w:rPr>
      </w:pPr>
      <w:r w:rsidRPr="00B01A4D">
        <w:rPr>
          <w:rFonts w:eastAsia="Arial Unicode MS" w:cs="Arial"/>
          <w:sz w:val="24"/>
        </w:rPr>
        <w:t>problem focused coping, emotion-focused coping, optimism, social support, exercise, meditation, confiding in others</w:t>
      </w:r>
      <w:r w:rsidR="008A4481">
        <w:rPr>
          <w:rFonts w:eastAsia="Arial Unicode MS" w:cs="Arial"/>
          <w:sz w:val="24"/>
        </w:rPr>
        <w:t xml:space="preserve">.  </w:t>
      </w:r>
    </w:p>
    <w:p w:rsidR="00776EC0" w:rsidRDefault="00776EC0" w:rsidP="006C34DD">
      <w:pPr>
        <w:ind w:firstLine="720"/>
      </w:pPr>
    </w:p>
    <w:p w:rsidR="006C34DD" w:rsidRDefault="006C34DD" w:rsidP="006C34DD">
      <w:pPr>
        <w:ind w:firstLine="720"/>
      </w:pPr>
    </w:p>
    <w:p w:rsidR="006C34DD" w:rsidRDefault="006C34DD" w:rsidP="006C34DD">
      <w:pPr>
        <w:ind w:firstLine="720"/>
        <w:rPr>
          <w:rFonts w:eastAsia="Arial Unicode MS" w:cs="Arial"/>
          <w:sz w:val="24"/>
        </w:rPr>
      </w:pPr>
    </w:p>
    <w:p w:rsidR="0046783D" w:rsidRPr="00280345" w:rsidRDefault="0046783D" w:rsidP="008F46D9">
      <w:pPr>
        <w:jc w:val="center"/>
        <w:rPr>
          <w:rFonts w:eastAsia="Arial Unicode MS" w:cs="Arial"/>
          <w:sz w:val="24"/>
        </w:rPr>
      </w:pPr>
      <w:r w:rsidRPr="00280345">
        <w:rPr>
          <w:rFonts w:eastAsia="Arial Unicode MS" w:cs="Arial"/>
          <w:sz w:val="24"/>
        </w:rPr>
        <w:t>Works Cited</w:t>
      </w:r>
    </w:p>
    <w:p w:rsidR="00EB1B99" w:rsidRDefault="006C34DD" w:rsidP="006C34DD">
      <w:pPr>
        <w:spacing w:before="100" w:beforeAutospacing="1" w:after="100" w:afterAutospacing="1"/>
        <w:ind w:left="720" w:hanging="720"/>
        <w:rPr>
          <w:rFonts w:eastAsia="Arial Unicode MS" w:cs="Arial"/>
          <w:sz w:val="24"/>
        </w:rPr>
      </w:pPr>
      <w:r>
        <w:rPr>
          <w:rFonts w:eastAsia="Arial Unicode MS" w:cs="Arial"/>
          <w:sz w:val="24"/>
        </w:rPr>
        <w:t xml:space="preserve"> </w:t>
      </w:r>
      <w:r w:rsidR="00FD0C8E" w:rsidRPr="00280345">
        <w:rPr>
          <w:rFonts w:eastAsia="Arial Unicode MS" w:cs="Arial"/>
          <w:sz w:val="24"/>
        </w:rPr>
        <w:t xml:space="preserve">Myers, David G. </w:t>
      </w:r>
      <w:r w:rsidR="00FD0C8E" w:rsidRPr="00280345">
        <w:rPr>
          <w:rStyle w:val="Workscitedunderline"/>
          <w:rFonts w:eastAsia="Arial Unicode MS" w:cs="Arial"/>
          <w:i/>
          <w:sz w:val="24"/>
          <w:u w:val="none"/>
        </w:rPr>
        <w:t>Psychology.</w:t>
      </w:r>
      <w:r w:rsidR="00FD0C8E" w:rsidRPr="00280345">
        <w:rPr>
          <w:rFonts w:eastAsia="Arial Unicode MS" w:cs="Arial"/>
          <w:sz w:val="24"/>
        </w:rPr>
        <w:t xml:space="preserve"> 10</w:t>
      </w:r>
      <w:r w:rsidR="00FD0C8E" w:rsidRPr="00280345">
        <w:rPr>
          <w:rFonts w:eastAsia="Arial Unicode MS" w:cs="Arial"/>
          <w:sz w:val="24"/>
          <w:vertAlign w:val="superscript"/>
        </w:rPr>
        <w:t>th</w:t>
      </w:r>
      <w:r w:rsidR="00FD0C8E" w:rsidRPr="00280345">
        <w:rPr>
          <w:rFonts w:eastAsia="Arial Unicode MS" w:cs="Arial"/>
          <w:sz w:val="24"/>
        </w:rPr>
        <w:t xml:space="preserve"> ed. New York: Worth Publishers, 2011. Print.</w:t>
      </w:r>
      <w:r w:rsidR="007A798C" w:rsidRPr="00280345">
        <w:rPr>
          <w:rFonts w:eastAsia="Arial Unicode MS" w:cs="Arial"/>
          <w:sz w:val="24"/>
        </w:rPr>
        <w:t xml:space="preserve"> </w:t>
      </w:r>
      <w:r w:rsidR="008F46D9">
        <w:rPr>
          <w:rFonts w:eastAsia="Arial Unicode MS" w:cs="Arial"/>
          <w:sz w:val="24"/>
        </w:rPr>
        <w:t xml:space="preserve"> </w:t>
      </w:r>
    </w:p>
    <w:p w:rsidR="001A5CD9" w:rsidRDefault="006C34DD" w:rsidP="008F46D9">
      <w:pPr>
        <w:pStyle w:val="Workcited"/>
        <w:ind w:firstLine="720"/>
        <w:rPr>
          <w:rFonts w:eastAsia="Arial Unicode MS" w:cs="Arial"/>
          <w:sz w:val="24"/>
        </w:rPr>
      </w:pPr>
      <w:r>
        <w:rPr>
          <w:rFonts w:eastAsia="Arial Unicode MS" w:cs="Arial"/>
          <w:sz w:val="24"/>
        </w:rPr>
        <w:t xml:space="preserve"> </w:t>
      </w:r>
    </w:p>
    <w:p w:rsidR="00B01A4D" w:rsidRDefault="00B01A4D" w:rsidP="00B01A4D">
      <w:pPr>
        <w:pStyle w:val="Workcited"/>
        <w:rPr>
          <w:rFonts w:eastAsia="Arial Unicode MS" w:cs="Arial"/>
          <w:sz w:val="24"/>
        </w:rPr>
      </w:pPr>
      <w:r>
        <w:rPr>
          <w:rFonts w:eastAsia="Arial Unicode MS" w:cs="Arial"/>
          <w:sz w:val="24"/>
        </w:rPr>
        <w:t>Hi Delora,</w:t>
      </w:r>
    </w:p>
    <w:p w:rsidR="00B01A4D" w:rsidRDefault="00BA12C1" w:rsidP="00B01A4D">
      <w:pPr>
        <w:pStyle w:val="Workcited"/>
        <w:rPr>
          <w:rFonts w:eastAsia="Arial Unicode MS" w:cs="Arial"/>
          <w:sz w:val="24"/>
        </w:rPr>
      </w:pPr>
      <w:r>
        <w:rPr>
          <w:rFonts w:eastAsia="Arial Unicode MS" w:cs="Arial"/>
          <w:sz w:val="24"/>
        </w:rPr>
        <w:lastRenderedPageBreak/>
        <w:t xml:space="preserve">I totally agree with you about exercising. It is sometimes counter intuitive. There are times that after a long day I just want the day to be done. It feels like adding the task of exercising could be another source of stress but all of this melts away when the sweat starts flowing. I find myself able to put away the stress of the day and instead of being all worn-out able to put in a couple hours of school work after a heart pumping 30 minute activity. </w:t>
      </w:r>
    </w:p>
    <w:p w:rsidR="00BA12C1" w:rsidRDefault="00BA12C1" w:rsidP="00B01A4D">
      <w:pPr>
        <w:pStyle w:val="Workcited"/>
        <w:rPr>
          <w:rFonts w:eastAsia="Arial Unicode MS" w:cs="Arial"/>
          <w:sz w:val="24"/>
        </w:rPr>
      </w:pPr>
      <w:r>
        <w:rPr>
          <w:rFonts w:eastAsia="Arial Unicode MS" w:cs="Arial"/>
          <w:sz w:val="24"/>
        </w:rPr>
        <w:t xml:space="preserve">Casey </w:t>
      </w:r>
    </w:p>
    <w:p w:rsidR="00BA12C1" w:rsidRDefault="00BA12C1" w:rsidP="00B01A4D">
      <w:pPr>
        <w:pStyle w:val="Workcited"/>
        <w:rPr>
          <w:rFonts w:eastAsia="Arial Unicode MS" w:cs="Arial"/>
          <w:sz w:val="24"/>
        </w:rPr>
      </w:pPr>
      <w:r>
        <w:rPr>
          <w:rFonts w:eastAsia="Arial Unicode MS" w:cs="Arial"/>
          <w:sz w:val="24"/>
        </w:rPr>
        <w:t>Hi Hareem,</w:t>
      </w:r>
    </w:p>
    <w:p w:rsidR="00BA12C1" w:rsidRDefault="00BA12C1" w:rsidP="00B01A4D">
      <w:pPr>
        <w:pStyle w:val="Workcited"/>
        <w:rPr>
          <w:rFonts w:eastAsia="Arial Unicode MS" w:cs="Arial"/>
          <w:sz w:val="24"/>
        </w:rPr>
      </w:pPr>
      <w:r>
        <w:rPr>
          <w:rFonts w:eastAsia="Arial Unicode MS" w:cs="Arial"/>
          <w:sz w:val="24"/>
        </w:rPr>
        <w:t>Do you use any of these methods in your life? Do any of these help you deal with stress?</w:t>
      </w:r>
    </w:p>
    <w:p w:rsidR="00BA12C1" w:rsidRDefault="00BA12C1" w:rsidP="00B01A4D">
      <w:pPr>
        <w:pStyle w:val="Workcited"/>
        <w:rPr>
          <w:rFonts w:eastAsia="Arial Unicode MS" w:cs="Arial"/>
          <w:sz w:val="24"/>
        </w:rPr>
      </w:pPr>
      <w:r>
        <w:rPr>
          <w:rFonts w:eastAsia="Arial Unicode MS" w:cs="Arial"/>
          <w:sz w:val="24"/>
        </w:rPr>
        <w:t>Casey</w:t>
      </w:r>
    </w:p>
    <w:p w:rsidR="00BA12C1" w:rsidRDefault="00BA12C1" w:rsidP="00120DDE">
      <w:pPr>
        <w:pStyle w:val="Workcited"/>
        <w:rPr>
          <w:rFonts w:eastAsia="Arial Unicode MS" w:cs="Arial"/>
          <w:sz w:val="24"/>
        </w:rPr>
      </w:pPr>
      <w:bookmarkStart w:id="0" w:name="_GoBack"/>
      <w:r>
        <w:rPr>
          <w:rFonts w:eastAsia="Arial Unicode MS" w:cs="Arial"/>
          <w:sz w:val="24"/>
        </w:rPr>
        <w:t>Hi Caroline,</w:t>
      </w:r>
    </w:p>
    <w:p w:rsidR="00120DDE" w:rsidRDefault="00120DDE" w:rsidP="00120DDE">
      <w:pPr>
        <w:pStyle w:val="Workcited"/>
        <w:rPr>
          <w:rFonts w:eastAsia="Arial Unicode MS" w:cs="Arial"/>
          <w:sz w:val="24"/>
        </w:rPr>
      </w:pPr>
      <w:r>
        <w:rPr>
          <w:rFonts w:eastAsia="Arial Unicode MS" w:cs="Arial"/>
          <w:sz w:val="24"/>
        </w:rPr>
        <w:t xml:space="preserve">My wife speaks very highly of yoga too. She has been trying to get me to go for a long time. I do not doubt that the stretching exercises are beneficial and relaxing but I have to admit that I have never been able to take anything that starts with “find your center” or “find your happy place” seriously. This is not to say that I do not believe in meditation. There are times that a bit of music takes me to a different world. However, it always happens randomly. I envy people that can activate this on demand. </w:t>
      </w:r>
    </w:p>
    <w:p w:rsidR="00120DDE" w:rsidRPr="00280345" w:rsidRDefault="00120DDE" w:rsidP="00120DDE">
      <w:pPr>
        <w:pStyle w:val="Workcited"/>
        <w:rPr>
          <w:rFonts w:eastAsia="Arial Unicode MS" w:cs="Arial"/>
          <w:sz w:val="24"/>
        </w:rPr>
      </w:pPr>
      <w:r>
        <w:rPr>
          <w:rFonts w:eastAsia="Arial Unicode MS" w:cs="Arial"/>
          <w:sz w:val="24"/>
        </w:rPr>
        <w:t>Casey</w:t>
      </w:r>
      <w:bookmarkEnd w:id="0"/>
    </w:p>
    <w:sectPr w:rsidR="00120DDE" w:rsidRPr="00280345" w:rsidSect="00462FB1">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DDE" w:rsidRDefault="00120DDE">
      <w:r>
        <w:separator/>
      </w:r>
    </w:p>
  </w:endnote>
  <w:endnote w:type="continuationSeparator" w:id="0">
    <w:p w:rsidR="00120DDE" w:rsidRDefault="0012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DDE" w:rsidRDefault="00120DDE">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DDE" w:rsidRDefault="00120DDE">
      <w:r>
        <w:separator/>
      </w:r>
    </w:p>
  </w:footnote>
  <w:footnote w:type="continuationSeparator" w:id="0">
    <w:p w:rsidR="00120DDE" w:rsidRDefault="00120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DDE" w:rsidRPr="006D5026" w:rsidRDefault="00120DDE" w:rsidP="000A52B6">
    <w:pPr>
      <w:pStyle w:val="Header"/>
      <w:jc w:val="left"/>
    </w:pPr>
    <w:r>
      <w:tab/>
    </w:r>
    <w:r>
      <w:tab/>
      <w:t xml:space="preserve">Carnnia   </w:t>
    </w:r>
    <w:r w:rsidRPr="006D5026">
      <w:fldChar w:fldCharType="begin"/>
    </w:r>
    <w:r w:rsidRPr="006D5026">
      <w:instrText xml:space="preserve"> PAGE </w:instrText>
    </w:r>
    <w:r w:rsidRPr="006D5026">
      <w:fldChar w:fldCharType="separate"/>
    </w:r>
    <w:r w:rsidR="00F30358">
      <w:rPr>
        <w:noProof/>
      </w:rPr>
      <w:t>2</w:t>
    </w:r>
    <w:r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DDE" w:rsidRDefault="00120DDE"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22170"/>
    <w:rsid w:val="00023318"/>
    <w:rsid w:val="000264D0"/>
    <w:rsid w:val="00033458"/>
    <w:rsid w:val="00033AE6"/>
    <w:rsid w:val="00036522"/>
    <w:rsid w:val="00037940"/>
    <w:rsid w:val="000427A2"/>
    <w:rsid w:val="00050725"/>
    <w:rsid w:val="00051065"/>
    <w:rsid w:val="00051D55"/>
    <w:rsid w:val="00054824"/>
    <w:rsid w:val="00064CA2"/>
    <w:rsid w:val="0006656A"/>
    <w:rsid w:val="00070788"/>
    <w:rsid w:val="0007151F"/>
    <w:rsid w:val="00090A5A"/>
    <w:rsid w:val="00090B9B"/>
    <w:rsid w:val="000957FF"/>
    <w:rsid w:val="000A1CAC"/>
    <w:rsid w:val="000A52B6"/>
    <w:rsid w:val="000B021C"/>
    <w:rsid w:val="000B4DED"/>
    <w:rsid w:val="000B639E"/>
    <w:rsid w:val="000C19FE"/>
    <w:rsid w:val="000C6917"/>
    <w:rsid w:val="000C73AA"/>
    <w:rsid w:val="000D00C3"/>
    <w:rsid w:val="000D164F"/>
    <w:rsid w:val="000D2F77"/>
    <w:rsid w:val="000D6964"/>
    <w:rsid w:val="000E063B"/>
    <w:rsid w:val="000E3395"/>
    <w:rsid w:val="000E6BB0"/>
    <w:rsid w:val="000E6EBE"/>
    <w:rsid w:val="000F33B0"/>
    <w:rsid w:val="000F5419"/>
    <w:rsid w:val="000F5796"/>
    <w:rsid w:val="000F760E"/>
    <w:rsid w:val="00102105"/>
    <w:rsid w:val="00105BDE"/>
    <w:rsid w:val="001100C1"/>
    <w:rsid w:val="00113D9C"/>
    <w:rsid w:val="00120DDE"/>
    <w:rsid w:val="001245C0"/>
    <w:rsid w:val="00125A3F"/>
    <w:rsid w:val="00132B52"/>
    <w:rsid w:val="00135BC0"/>
    <w:rsid w:val="001368C5"/>
    <w:rsid w:val="001400A0"/>
    <w:rsid w:val="00143EC5"/>
    <w:rsid w:val="001440B7"/>
    <w:rsid w:val="0015131C"/>
    <w:rsid w:val="001519FE"/>
    <w:rsid w:val="0015367A"/>
    <w:rsid w:val="00167B67"/>
    <w:rsid w:val="001732D3"/>
    <w:rsid w:val="001837FF"/>
    <w:rsid w:val="00187E20"/>
    <w:rsid w:val="00191420"/>
    <w:rsid w:val="0019601E"/>
    <w:rsid w:val="00197D00"/>
    <w:rsid w:val="001A4343"/>
    <w:rsid w:val="001A5CD9"/>
    <w:rsid w:val="001B1BA1"/>
    <w:rsid w:val="001B2BD9"/>
    <w:rsid w:val="001D4D5B"/>
    <w:rsid w:val="001D5550"/>
    <w:rsid w:val="001E173C"/>
    <w:rsid w:val="001E2516"/>
    <w:rsid w:val="001F43DA"/>
    <w:rsid w:val="001F5D7D"/>
    <w:rsid w:val="00202EE8"/>
    <w:rsid w:val="002046E9"/>
    <w:rsid w:val="00210813"/>
    <w:rsid w:val="00213341"/>
    <w:rsid w:val="002143BA"/>
    <w:rsid w:val="00214FBA"/>
    <w:rsid w:val="00225183"/>
    <w:rsid w:val="00230D87"/>
    <w:rsid w:val="0024039F"/>
    <w:rsid w:val="00240BA0"/>
    <w:rsid w:val="00240F96"/>
    <w:rsid w:val="002453F9"/>
    <w:rsid w:val="00246933"/>
    <w:rsid w:val="002500EF"/>
    <w:rsid w:val="002512A6"/>
    <w:rsid w:val="00254AF4"/>
    <w:rsid w:val="0025722E"/>
    <w:rsid w:val="00260538"/>
    <w:rsid w:val="002623D0"/>
    <w:rsid w:val="0026755F"/>
    <w:rsid w:val="00273790"/>
    <w:rsid w:val="00273A93"/>
    <w:rsid w:val="00280345"/>
    <w:rsid w:val="00283976"/>
    <w:rsid w:val="002842C5"/>
    <w:rsid w:val="00293F38"/>
    <w:rsid w:val="00297040"/>
    <w:rsid w:val="002978C2"/>
    <w:rsid w:val="002A7887"/>
    <w:rsid w:val="002B1870"/>
    <w:rsid w:val="002B6E3C"/>
    <w:rsid w:val="002B6ED5"/>
    <w:rsid w:val="002C7AC8"/>
    <w:rsid w:val="002E6016"/>
    <w:rsid w:val="002E78BF"/>
    <w:rsid w:val="002F15ED"/>
    <w:rsid w:val="00300556"/>
    <w:rsid w:val="00303D92"/>
    <w:rsid w:val="003045A5"/>
    <w:rsid w:val="003109A1"/>
    <w:rsid w:val="00313C92"/>
    <w:rsid w:val="00316C0E"/>
    <w:rsid w:val="003231E4"/>
    <w:rsid w:val="00326559"/>
    <w:rsid w:val="00332990"/>
    <w:rsid w:val="003334BC"/>
    <w:rsid w:val="00334B24"/>
    <w:rsid w:val="00347ACA"/>
    <w:rsid w:val="003507DD"/>
    <w:rsid w:val="00352DDD"/>
    <w:rsid w:val="00353D27"/>
    <w:rsid w:val="00354ECD"/>
    <w:rsid w:val="00355387"/>
    <w:rsid w:val="00365789"/>
    <w:rsid w:val="00367179"/>
    <w:rsid w:val="003671F0"/>
    <w:rsid w:val="00375777"/>
    <w:rsid w:val="00376ADB"/>
    <w:rsid w:val="0038082C"/>
    <w:rsid w:val="0038248E"/>
    <w:rsid w:val="003829CA"/>
    <w:rsid w:val="00386D23"/>
    <w:rsid w:val="003911C8"/>
    <w:rsid w:val="00391430"/>
    <w:rsid w:val="003967F9"/>
    <w:rsid w:val="00397CA9"/>
    <w:rsid w:val="003A1166"/>
    <w:rsid w:val="003A1F4E"/>
    <w:rsid w:val="003B2382"/>
    <w:rsid w:val="003B2DDA"/>
    <w:rsid w:val="003C27F3"/>
    <w:rsid w:val="003D229A"/>
    <w:rsid w:val="003D2EC7"/>
    <w:rsid w:val="003D453C"/>
    <w:rsid w:val="003D4C01"/>
    <w:rsid w:val="003D6074"/>
    <w:rsid w:val="003D6215"/>
    <w:rsid w:val="003E4543"/>
    <w:rsid w:val="003F000E"/>
    <w:rsid w:val="003F2FE4"/>
    <w:rsid w:val="003F48EC"/>
    <w:rsid w:val="004109DC"/>
    <w:rsid w:val="00410E9F"/>
    <w:rsid w:val="004232B6"/>
    <w:rsid w:val="004350FD"/>
    <w:rsid w:val="00446DAB"/>
    <w:rsid w:val="00446F71"/>
    <w:rsid w:val="00457F96"/>
    <w:rsid w:val="00460B59"/>
    <w:rsid w:val="00461B14"/>
    <w:rsid w:val="00462CB0"/>
    <w:rsid w:val="00462FB1"/>
    <w:rsid w:val="00465EF9"/>
    <w:rsid w:val="0046783D"/>
    <w:rsid w:val="00480C0E"/>
    <w:rsid w:val="0048300A"/>
    <w:rsid w:val="00496F6A"/>
    <w:rsid w:val="004B2694"/>
    <w:rsid w:val="004B2DD0"/>
    <w:rsid w:val="004C2751"/>
    <w:rsid w:val="004C381E"/>
    <w:rsid w:val="004C4518"/>
    <w:rsid w:val="004D3807"/>
    <w:rsid w:val="004D5480"/>
    <w:rsid w:val="004E2A48"/>
    <w:rsid w:val="004E3981"/>
    <w:rsid w:val="004E62F3"/>
    <w:rsid w:val="004E6FE4"/>
    <w:rsid w:val="004F012B"/>
    <w:rsid w:val="00500A07"/>
    <w:rsid w:val="00510522"/>
    <w:rsid w:val="005144FF"/>
    <w:rsid w:val="005150D7"/>
    <w:rsid w:val="00535D5C"/>
    <w:rsid w:val="00537269"/>
    <w:rsid w:val="00540C23"/>
    <w:rsid w:val="005474B2"/>
    <w:rsid w:val="005550EB"/>
    <w:rsid w:val="00556644"/>
    <w:rsid w:val="0056326D"/>
    <w:rsid w:val="005655F4"/>
    <w:rsid w:val="00565936"/>
    <w:rsid w:val="0056635A"/>
    <w:rsid w:val="005705A3"/>
    <w:rsid w:val="00570F1C"/>
    <w:rsid w:val="00577CDC"/>
    <w:rsid w:val="005811D6"/>
    <w:rsid w:val="005866C0"/>
    <w:rsid w:val="00587012"/>
    <w:rsid w:val="00593578"/>
    <w:rsid w:val="00593F3E"/>
    <w:rsid w:val="00594974"/>
    <w:rsid w:val="00594DE9"/>
    <w:rsid w:val="00596804"/>
    <w:rsid w:val="005A5876"/>
    <w:rsid w:val="005A68DA"/>
    <w:rsid w:val="005B1243"/>
    <w:rsid w:val="005C7DD7"/>
    <w:rsid w:val="005D1DB6"/>
    <w:rsid w:val="005D5F1F"/>
    <w:rsid w:val="005E2881"/>
    <w:rsid w:val="005E4834"/>
    <w:rsid w:val="005E7479"/>
    <w:rsid w:val="005E7D19"/>
    <w:rsid w:val="005F1342"/>
    <w:rsid w:val="005F7047"/>
    <w:rsid w:val="00601986"/>
    <w:rsid w:val="00603E6A"/>
    <w:rsid w:val="00604BD4"/>
    <w:rsid w:val="00604F73"/>
    <w:rsid w:val="00607655"/>
    <w:rsid w:val="00612DC7"/>
    <w:rsid w:val="0061654E"/>
    <w:rsid w:val="00616EF6"/>
    <w:rsid w:val="00624BF8"/>
    <w:rsid w:val="006302CF"/>
    <w:rsid w:val="00631476"/>
    <w:rsid w:val="00634525"/>
    <w:rsid w:val="00636662"/>
    <w:rsid w:val="00636971"/>
    <w:rsid w:val="00642C4E"/>
    <w:rsid w:val="00642E06"/>
    <w:rsid w:val="00643095"/>
    <w:rsid w:val="00650AA2"/>
    <w:rsid w:val="00655577"/>
    <w:rsid w:val="006566E3"/>
    <w:rsid w:val="00656B08"/>
    <w:rsid w:val="00663621"/>
    <w:rsid w:val="00663C12"/>
    <w:rsid w:val="00671720"/>
    <w:rsid w:val="006725BD"/>
    <w:rsid w:val="00676149"/>
    <w:rsid w:val="00677FBF"/>
    <w:rsid w:val="00681EA4"/>
    <w:rsid w:val="006A5390"/>
    <w:rsid w:val="006A5991"/>
    <w:rsid w:val="006B3FC0"/>
    <w:rsid w:val="006C04E5"/>
    <w:rsid w:val="006C2BC1"/>
    <w:rsid w:val="006C34DD"/>
    <w:rsid w:val="006C52AF"/>
    <w:rsid w:val="006C767A"/>
    <w:rsid w:val="006D5026"/>
    <w:rsid w:val="006D67C6"/>
    <w:rsid w:val="006E150D"/>
    <w:rsid w:val="006E4C5D"/>
    <w:rsid w:val="006E595F"/>
    <w:rsid w:val="006F09DE"/>
    <w:rsid w:val="006F2CDE"/>
    <w:rsid w:val="006F7388"/>
    <w:rsid w:val="006F7861"/>
    <w:rsid w:val="00700729"/>
    <w:rsid w:val="0070277A"/>
    <w:rsid w:val="00703CB2"/>
    <w:rsid w:val="00706C9A"/>
    <w:rsid w:val="0071565A"/>
    <w:rsid w:val="00720EC3"/>
    <w:rsid w:val="0072121A"/>
    <w:rsid w:val="00722FBE"/>
    <w:rsid w:val="0072609D"/>
    <w:rsid w:val="00727C2A"/>
    <w:rsid w:val="00734D6B"/>
    <w:rsid w:val="00737BEB"/>
    <w:rsid w:val="00746527"/>
    <w:rsid w:val="00747F40"/>
    <w:rsid w:val="0075188F"/>
    <w:rsid w:val="0076213A"/>
    <w:rsid w:val="00763DB2"/>
    <w:rsid w:val="0076449C"/>
    <w:rsid w:val="007726EA"/>
    <w:rsid w:val="00773BBD"/>
    <w:rsid w:val="00776EC0"/>
    <w:rsid w:val="007849A4"/>
    <w:rsid w:val="0079107D"/>
    <w:rsid w:val="007918BD"/>
    <w:rsid w:val="007A0209"/>
    <w:rsid w:val="007A1D0F"/>
    <w:rsid w:val="007A41D0"/>
    <w:rsid w:val="007A4C7F"/>
    <w:rsid w:val="007A4E72"/>
    <w:rsid w:val="007A798C"/>
    <w:rsid w:val="007B0D4F"/>
    <w:rsid w:val="007B5B27"/>
    <w:rsid w:val="007B6258"/>
    <w:rsid w:val="007C127B"/>
    <w:rsid w:val="007C1E96"/>
    <w:rsid w:val="007C32EA"/>
    <w:rsid w:val="007C33C7"/>
    <w:rsid w:val="007C7850"/>
    <w:rsid w:val="007D718A"/>
    <w:rsid w:val="007E2B30"/>
    <w:rsid w:val="007E4405"/>
    <w:rsid w:val="007F56E8"/>
    <w:rsid w:val="007F64D0"/>
    <w:rsid w:val="007F70E6"/>
    <w:rsid w:val="008010DC"/>
    <w:rsid w:val="00802CEB"/>
    <w:rsid w:val="008129F8"/>
    <w:rsid w:val="00812B34"/>
    <w:rsid w:val="008141D4"/>
    <w:rsid w:val="0081489B"/>
    <w:rsid w:val="00814BDC"/>
    <w:rsid w:val="00827768"/>
    <w:rsid w:val="008301EB"/>
    <w:rsid w:val="008304C1"/>
    <w:rsid w:val="0083569B"/>
    <w:rsid w:val="00841CA7"/>
    <w:rsid w:val="0084336A"/>
    <w:rsid w:val="0084447D"/>
    <w:rsid w:val="008507B0"/>
    <w:rsid w:val="00851F8A"/>
    <w:rsid w:val="00872910"/>
    <w:rsid w:val="00872A2E"/>
    <w:rsid w:val="008751E0"/>
    <w:rsid w:val="00887292"/>
    <w:rsid w:val="008967D8"/>
    <w:rsid w:val="008A4481"/>
    <w:rsid w:val="008B68AC"/>
    <w:rsid w:val="008C41D1"/>
    <w:rsid w:val="008C6AB2"/>
    <w:rsid w:val="008F0A7B"/>
    <w:rsid w:val="008F0BE6"/>
    <w:rsid w:val="008F2EE3"/>
    <w:rsid w:val="008F3C17"/>
    <w:rsid w:val="008F46D9"/>
    <w:rsid w:val="008F5737"/>
    <w:rsid w:val="008F6E09"/>
    <w:rsid w:val="008F6FC0"/>
    <w:rsid w:val="00900B3E"/>
    <w:rsid w:val="009038F2"/>
    <w:rsid w:val="0091248C"/>
    <w:rsid w:val="009150B0"/>
    <w:rsid w:val="009379D1"/>
    <w:rsid w:val="00944243"/>
    <w:rsid w:val="00946FC8"/>
    <w:rsid w:val="00954409"/>
    <w:rsid w:val="00956842"/>
    <w:rsid w:val="00956AA3"/>
    <w:rsid w:val="00957B40"/>
    <w:rsid w:val="00960749"/>
    <w:rsid w:val="009669AD"/>
    <w:rsid w:val="00970A42"/>
    <w:rsid w:val="0097400F"/>
    <w:rsid w:val="00974CBD"/>
    <w:rsid w:val="00976709"/>
    <w:rsid w:val="009772E0"/>
    <w:rsid w:val="009808D7"/>
    <w:rsid w:val="00981050"/>
    <w:rsid w:val="009844F5"/>
    <w:rsid w:val="00990576"/>
    <w:rsid w:val="009963EE"/>
    <w:rsid w:val="0099787F"/>
    <w:rsid w:val="009A2C1D"/>
    <w:rsid w:val="009A3B22"/>
    <w:rsid w:val="009A5D03"/>
    <w:rsid w:val="009B3792"/>
    <w:rsid w:val="009B5101"/>
    <w:rsid w:val="009B5AC0"/>
    <w:rsid w:val="009C000D"/>
    <w:rsid w:val="009C29D5"/>
    <w:rsid w:val="009C4BDA"/>
    <w:rsid w:val="009C7613"/>
    <w:rsid w:val="009C7697"/>
    <w:rsid w:val="009D0FFC"/>
    <w:rsid w:val="009D2DFD"/>
    <w:rsid w:val="009E030C"/>
    <w:rsid w:val="009E1090"/>
    <w:rsid w:val="009E2ECA"/>
    <w:rsid w:val="009E492B"/>
    <w:rsid w:val="009F11F4"/>
    <w:rsid w:val="009F1654"/>
    <w:rsid w:val="009F3507"/>
    <w:rsid w:val="009F7D86"/>
    <w:rsid w:val="00A00D3B"/>
    <w:rsid w:val="00A1049C"/>
    <w:rsid w:val="00A131E7"/>
    <w:rsid w:val="00A2206B"/>
    <w:rsid w:val="00A2308D"/>
    <w:rsid w:val="00A252D1"/>
    <w:rsid w:val="00A26772"/>
    <w:rsid w:val="00A42A10"/>
    <w:rsid w:val="00A46657"/>
    <w:rsid w:val="00A51CC3"/>
    <w:rsid w:val="00A553F3"/>
    <w:rsid w:val="00A612B6"/>
    <w:rsid w:val="00A62A44"/>
    <w:rsid w:val="00A65D4F"/>
    <w:rsid w:val="00A667ED"/>
    <w:rsid w:val="00A71955"/>
    <w:rsid w:val="00A71ACE"/>
    <w:rsid w:val="00A73F2C"/>
    <w:rsid w:val="00A75F5B"/>
    <w:rsid w:val="00A82502"/>
    <w:rsid w:val="00A82B5B"/>
    <w:rsid w:val="00A85119"/>
    <w:rsid w:val="00A85A29"/>
    <w:rsid w:val="00A903BE"/>
    <w:rsid w:val="00A92F37"/>
    <w:rsid w:val="00A941B1"/>
    <w:rsid w:val="00A95ED9"/>
    <w:rsid w:val="00AA0864"/>
    <w:rsid w:val="00AA782B"/>
    <w:rsid w:val="00AB6894"/>
    <w:rsid w:val="00AD1DE6"/>
    <w:rsid w:val="00AD43D3"/>
    <w:rsid w:val="00AD6EFB"/>
    <w:rsid w:val="00AD7390"/>
    <w:rsid w:val="00AE040F"/>
    <w:rsid w:val="00AE161B"/>
    <w:rsid w:val="00AE7D08"/>
    <w:rsid w:val="00AF45F4"/>
    <w:rsid w:val="00B007EB"/>
    <w:rsid w:val="00B00DA1"/>
    <w:rsid w:val="00B01A4D"/>
    <w:rsid w:val="00B06D42"/>
    <w:rsid w:val="00B1479F"/>
    <w:rsid w:val="00B14B3E"/>
    <w:rsid w:val="00B16320"/>
    <w:rsid w:val="00B34F58"/>
    <w:rsid w:val="00B36BB0"/>
    <w:rsid w:val="00B36FB0"/>
    <w:rsid w:val="00B40740"/>
    <w:rsid w:val="00B4236C"/>
    <w:rsid w:val="00B4383B"/>
    <w:rsid w:val="00B468A2"/>
    <w:rsid w:val="00B46A77"/>
    <w:rsid w:val="00B559E7"/>
    <w:rsid w:val="00B56300"/>
    <w:rsid w:val="00B65E43"/>
    <w:rsid w:val="00B72ABF"/>
    <w:rsid w:val="00B73527"/>
    <w:rsid w:val="00B77893"/>
    <w:rsid w:val="00B80BD9"/>
    <w:rsid w:val="00B81FCE"/>
    <w:rsid w:val="00B82AFE"/>
    <w:rsid w:val="00B8587E"/>
    <w:rsid w:val="00B85CC5"/>
    <w:rsid w:val="00B867F2"/>
    <w:rsid w:val="00B90E59"/>
    <w:rsid w:val="00B958AD"/>
    <w:rsid w:val="00BA017E"/>
    <w:rsid w:val="00BA0CD4"/>
    <w:rsid w:val="00BA12C1"/>
    <w:rsid w:val="00BA3660"/>
    <w:rsid w:val="00BA630C"/>
    <w:rsid w:val="00BB42BE"/>
    <w:rsid w:val="00BC4A04"/>
    <w:rsid w:val="00BC5EFC"/>
    <w:rsid w:val="00BD02F8"/>
    <w:rsid w:val="00BD4B64"/>
    <w:rsid w:val="00BD4F59"/>
    <w:rsid w:val="00BD7734"/>
    <w:rsid w:val="00BE2E55"/>
    <w:rsid w:val="00BE4AA5"/>
    <w:rsid w:val="00BE67EB"/>
    <w:rsid w:val="00BE7C44"/>
    <w:rsid w:val="00BF1ADE"/>
    <w:rsid w:val="00BF40E3"/>
    <w:rsid w:val="00BF72AE"/>
    <w:rsid w:val="00C019BD"/>
    <w:rsid w:val="00C03812"/>
    <w:rsid w:val="00C158C4"/>
    <w:rsid w:val="00C20776"/>
    <w:rsid w:val="00C21DD3"/>
    <w:rsid w:val="00C21E4B"/>
    <w:rsid w:val="00C23E0D"/>
    <w:rsid w:val="00C27D9F"/>
    <w:rsid w:val="00C323E0"/>
    <w:rsid w:val="00C32AA9"/>
    <w:rsid w:val="00C41AED"/>
    <w:rsid w:val="00C46F58"/>
    <w:rsid w:val="00C47B5C"/>
    <w:rsid w:val="00C50DCF"/>
    <w:rsid w:val="00C5755F"/>
    <w:rsid w:val="00C64863"/>
    <w:rsid w:val="00C663AA"/>
    <w:rsid w:val="00C707A9"/>
    <w:rsid w:val="00C7095F"/>
    <w:rsid w:val="00C72513"/>
    <w:rsid w:val="00C75C95"/>
    <w:rsid w:val="00C8137B"/>
    <w:rsid w:val="00C82D3D"/>
    <w:rsid w:val="00C8543E"/>
    <w:rsid w:val="00C86690"/>
    <w:rsid w:val="00C95BFC"/>
    <w:rsid w:val="00C97888"/>
    <w:rsid w:val="00CA1006"/>
    <w:rsid w:val="00CA2980"/>
    <w:rsid w:val="00CB1120"/>
    <w:rsid w:val="00CB7D35"/>
    <w:rsid w:val="00CC1194"/>
    <w:rsid w:val="00CC6BBF"/>
    <w:rsid w:val="00CD4703"/>
    <w:rsid w:val="00CD6036"/>
    <w:rsid w:val="00CE4C1E"/>
    <w:rsid w:val="00CF427E"/>
    <w:rsid w:val="00CF5C86"/>
    <w:rsid w:val="00CF6A24"/>
    <w:rsid w:val="00D07AE2"/>
    <w:rsid w:val="00D132BD"/>
    <w:rsid w:val="00D1368A"/>
    <w:rsid w:val="00D1738F"/>
    <w:rsid w:val="00D27C87"/>
    <w:rsid w:val="00D31BB1"/>
    <w:rsid w:val="00D34D95"/>
    <w:rsid w:val="00D37E93"/>
    <w:rsid w:val="00D43944"/>
    <w:rsid w:val="00D44587"/>
    <w:rsid w:val="00D50B21"/>
    <w:rsid w:val="00D51D3A"/>
    <w:rsid w:val="00D5743E"/>
    <w:rsid w:val="00D641E2"/>
    <w:rsid w:val="00D64C29"/>
    <w:rsid w:val="00D65352"/>
    <w:rsid w:val="00D80F45"/>
    <w:rsid w:val="00D812D5"/>
    <w:rsid w:val="00D83CCB"/>
    <w:rsid w:val="00D85572"/>
    <w:rsid w:val="00D85D00"/>
    <w:rsid w:val="00D87966"/>
    <w:rsid w:val="00D87D61"/>
    <w:rsid w:val="00D97C91"/>
    <w:rsid w:val="00DA5123"/>
    <w:rsid w:val="00DA5C24"/>
    <w:rsid w:val="00DB2B30"/>
    <w:rsid w:val="00DB57C1"/>
    <w:rsid w:val="00DB5E4C"/>
    <w:rsid w:val="00DB69A7"/>
    <w:rsid w:val="00DB7764"/>
    <w:rsid w:val="00DC4AFD"/>
    <w:rsid w:val="00DD26AF"/>
    <w:rsid w:val="00DD4B45"/>
    <w:rsid w:val="00DE1343"/>
    <w:rsid w:val="00DE1B19"/>
    <w:rsid w:val="00DE556B"/>
    <w:rsid w:val="00DE6247"/>
    <w:rsid w:val="00DF1A26"/>
    <w:rsid w:val="00DF2D28"/>
    <w:rsid w:val="00DF7F72"/>
    <w:rsid w:val="00E05DC1"/>
    <w:rsid w:val="00E11688"/>
    <w:rsid w:val="00E12F10"/>
    <w:rsid w:val="00E2486A"/>
    <w:rsid w:val="00E26F48"/>
    <w:rsid w:val="00E424E5"/>
    <w:rsid w:val="00E516ED"/>
    <w:rsid w:val="00E524C4"/>
    <w:rsid w:val="00E53D07"/>
    <w:rsid w:val="00E649BA"/>
    <w:rsid w:val="00E70862"/>
    <w:rsid w:val="00E730D1"/>
    <w:rsid w:val="00E75A3F"/>
    <w:rsid w:val="00E778A7"/>
    <w:rsid w:val="00E81F95"/>
    <w:rsid w:val="00E8371E"/>
    <w:rsid w:val="00E86BAA"/>
    <w:rsid w:val="00E95089"/>
    <w:rsid w:val="00E96D44"/>
    <w:rsid w:val="00EA0E25"/>
    <w:rsid w:val="00EA2BF8"/>
    <w:rsid w:val="00EA3769"/>
    <w:rsid w:val="00EB1B99"/>
    <w:rsid w:val="00EB36AB"/>
    <w:rsid w:val="00EB36BC"/>
    <w:rsid w:val="00EC2C2A"/>
    <w:rsid w:val="00EC5763"/>
    <w:rsid w:val="00ED01D3"/>
    <w:rsid w:val="00ED1C5F"/>
    <w:rsid w:val="00ED3876"/>
    <w:rsid w:val="00ED59E5"/>
    <w:rsid w:val="00ED5FFC"/>
    <w:rsid w:val="00ED6802"/>
    <w:rsid w:val="00ED7EC7"/>
    <w:rsid w:val="00EE03D0"/>
    <w:rsid w:val="00EE0C73"/>
    <w:rsid w:val="00EE703C"/>
    <w:rsid w:val="00EF1F23"/>
    <w:rsid w:val="00F03217"/>
    <w:rsid w:val="00F05818"/>
    <w:rsid w:val="00F1028F"/>
    <w:rsid w:val="00F1050F"/>
    <w:rsid w:val="00F10585"/>
    <w:rsid w:val="00F13F97"/>
    <w:rsid w:val="00F2528E"/>
    <w:rsid w:val="00F257D9"/>
    <w:rsid w:val="00F275CB"/>
    <w:rsid w:val="00F30358"/>
    <w:rsid w:val="00F37CE8"/>
    <w:rsid w:val="00F45C24"/>
    <w:rsid w:val="00F46AD3"/>
    <w:rsid w:val="00F53F09"/>
    <w:rsid w:val="00F564E6"/>
    <w:rsid w:val="00F605A4"/>
    <w:rsid w:val="00F65FF1"/>
    <w:rsid w:val="00F66FAC"/>
    <w:rsid w:val="00F72AD2"/>
    <w:rsid w:val="00F7482B"/>
    <w:rsid w:val="00F81100"/>
    <w:rsid w:val="00F8580E"/>
    <w:rsid w:val="00F87A95"/>
    <w:rsid w:val="00F9321D"/>
    <w:rsid w:val="00F93D7C"/>
    <w:rsid w:val="00F97D34"/>
    <w:rsid w:val="00FA5DA8"/>
    <w:rsid w:val="00FB2BAA"/>
    <w:rsid w:val="00FB5870"/>
    <w:rsid w:val="00FC3C3B"/>
    <w:rsid w:val="00FC5B77"/>
    <w:rsid w:val="00FC7336"/>
    <w:rsid w:val="00FD0C8E"/>
    <w:rsid w:val="00FD0F54"/>
    <w:rsid w:val="00FD3D7B"/>
    <w:rsid w:val="00FD73FC"/>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ddd"/>
    </o:shapedefaults>
    <o:shapelayout v:ext="edit">
      <o:idmap v:ext="edit" data="1"/>
    </o:shapelayout>
  </w:shapeDefaults>
  <w:decimalSymbol w:val="."/>
  <w:listSeparator w:val=","/>
  <w15:docId w15:val="{6A73DD54-05BE-47F3-8CF2-E1230E3A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paragraph" w:customStyle="1" w:styleId="body-paragraph">
    <w:name w:val="body-paragraph"/>
    <w:basedOn w:val="Normal"/>
    <w:rsid w:val="0072609D"/>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7E2B30"/>
    <w:pPr>
      <w:spacing w:line="240" w:lineRule="auto"/>
    </w:pPr>
    <w:rPr>
      <w:sz w:val="20"/>
      <w:szCs w:val="20"/>
    </w:rPr>
  </w:style>
  <w:style w:type="character" w:customStyle="1" w:styleId="FootnoteTextChar">
    <w:name w:val="Footnote Text Char"/>
    <w:basedOn w:val="DefaultParagraphFont"/>
    <w:link w:val="FootnoteText"/>
    <w:semiHidden/>
    <w:rsid w:val="007E2B30"/>
    <w:rPr>
      <w:rFonts w:ascii="Arial" w:hAnsi="Arial"/>
    </w:rPr>
  </w:style>
  <w:style w:type="character" w:styleId="FootnoteReference">
    <w:name w:val="footnote reference"/>
    <w:basedOn w:val="DefaultParagraphFont"/>
    <w:semiHidden/>
    <w:unhideWhenUsed/>
    <w:rsid w:val="007E2B30"/>
    <w:rPr>
      <w:vertAlign w:val="superscript"/>
    </w:rPr>
  </w:style>
  <w:style w:type="character" w:styleId="FollowedHyperlink">
    <w:name w:val="FollowedHyperlink"/>
    <w:basedOn w:val="DefaultParagraphFont"/>
    <w:semiHidden/>
    <w:unhideWhenUsed/>
    <w:rsid w:val="00FD73FC"/>
    <w:rPr>
      <w:color w:val="800080" w:themeColor="followedHyperlink"/>
      <w:u w:val="single"/>
    </w:rPr>
  </w:style>
  <w:style w:type="character" w:customStyle="1" w:styleId="s1">
    <w:name w:val="s1"/>
    <w:basedOn w:val="DefaultParagraphFont"/>
    <w:rsid w:val="005E2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 w:id="1715735121">
      <w:bodyDiv w:val="1"/>
      <w:marLeft w:val="0"/>
      <w:marRight w:val="0"/>
      <w:marTop w:val="0"/>
      <w:marBottom w:val="0"/>
      <w:divBdr>
        <w:top w:val="none" w:sz="0" w:space="0" w:color="auto"/>
        <w:left w:val="none" w:sz="0" w:space="0" w:color="auto"/>
        <w:bottom w:val="none" w:sz="0" w:space="0" w:color="auto"/>
        <w:right w:val="none" w:sz="0" w:space="0" w:color="auto"/>
      </w:divBdr>
      <w:divsChild>
        <w:div w:id="806700516">
          <w:marLeft w:val="0"/>
          <w:marRight w:val="0"/>
          <w:marTop w:val="0"/>
          <w:marBottom w:val="0"/>
          <w:divBdr>
            <w:top w:val="none" w:sz="0" w:space="0" w:color="auto"/>
            <w:left w:val="none" w:sz="0" w:space="0" w:color="auto"/>
            <w:bottom w:val="none" w:sz="0" w:space="0" w:color="auto"/>
            <w:right w:val="none" w:sz="0" w:space="0" w:color="auto"/>
          </w:divBdr>
        </w:div>
        <w:div w:id="1293053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76FCA8D7-2CEE-4A78-8B5F-342DD0AD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1</TotalTime>
  <Pages>2</Pages>
  <Words>341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Carnnia</dc:creator>
  <cp:keywords/>
  <dc:description/>
  <cp:lastModifiedBy>Casey Carnnia</cp:lastModifiedBy>
  <cp:revision>2</cp:revision>
  <cp:lastPrinted>2012-10-12T18:31:00Z</cp:lastPrinted>
  <dcterms:created xsi:type="dcterms:W3CDTF">2014-06-22T14:37:00Z</dcterms:created>
  <dcterms:modified xsi:type="dcterms:W3CDTF">2014-06-22T14:37:00Z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