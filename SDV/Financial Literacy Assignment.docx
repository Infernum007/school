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289" w:rsidRDefault="009D7B9A" w:rsidP="00AD58B3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3084830</wp:posOffset>
                </wp:positionV>
                <wp:extent cx="7729855" cy="194500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9855" cy="194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38CF" w:rsidRPr="00D243C8" w:rsidRDefault="009D7B9A" w:rsidP="003038CF">
                            <w:pPr>
                              <w:pStyle w:val="Default"/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OLE_LINK5"/>
                            <w:bookmarkStart w:id="1" w:name="OLE_LINK6"/>
                            <w:r>
                              <w:rPr>
                                <w:rFonts w:ascii="Times New Roman" w:hAnsi="Times New Roman" w:cs="Times New Roman"/>
                              </w:rPr>
                              <w:t>SDV 100-083A</w:t>
                            </w:r>
                            <w:r w:rsidR="004173A7" w:rsidRPr="003038CF">
                              <w:rPr>
                                <w:rFonts w:ascii="Times New Roman" w:hAnsi="Times New Roman" w:cs="Times New Roman"/>
                              </w:rPr>
                              <w:t xml:space="preserve">: Week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3038CF" w:rsidRPr="003038C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r w:rsidR="004173A7" w:rsidRPr="003038CF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="003038C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bookmarkStart w:id="2" w:name="OLE_LINK3"/>
                            <w:bookmarkStart w:id="3" w:name="OLE_LINK4"/>
                            <w:r w:rsidR="003038CF" w:rsidRPr="003038CF">
                              <w:rPr>
                                <w:rFonts w:ascii="Times New Roman" w:hAnsi="Times New Roman" w:cs="Times New Roman"/>
                                <w:bCs/>
                              </w:rPr>
                              <w:t>Assignment:</w:t>
                            </w:r>
                            <w:r w:rsidR="003038CF" w:rsidRPr="003038C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bookmarkEnd w:id="2"/>
                            <w:bookmarkEnd w:id="3"/>
                            <w:r w:rsidR="008817CA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Financial Literacy </w:t>
                            </w:r>
                          </w:p>
                          <w:p w:rsidR="004173A7" w:rsidRPr="00F21DCC" w:rsidRDefault="009D7B9A" w:rsidP="003038CF">
                            <w:pPr>
                              <w:spacing w:line="480" w:lineRule="auto"/>
                              <w:jc w:val="center"/>
                            </w:pPr>
                            <w:r>
                              <w:t xml:space="preserve">July </w:t>
                            </w:r>
                            <w:r w:rsidR="00853739">
                              <w:t>30</w:t>
                            </w:r>
                            <w:r>
                              <w:t>, 2012</w:t>
                            </w:r>
                          </w:p>
                          <w:p w:rsidR="00F21DCC" w:rsidRDefault="009D7B9A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  <w:bookmarkStart w:id="4" w:name="OLE_LINK1"/>
                            <w:bookmarkStart w:id="5" w:name="OLE_LINK2"/>
                            <w:r>
                              <w:t>Casey Carnnia #6318480</w:t>
                            </w:r>
                          </w:p>
                          <w:bookmarkEnd w:id="4"/>
                          <w:bookmarkEnd w:id="5"/>
                          <w:p w:rsidR="00F21DCC" w:rsidRDefault="00F21DCC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Student</w:t>
                            </w:r>
                          </w:p>
                          <w:p w:rsidR="00F21DCC" w:rsidRDefault="009D7B9A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  <w:r w:rsidRPr="009D7B9A">
                              <w:rPr>
                                <w:bCs/>
                              </w:rPr>
                              <w:t>Northern Vi</w:t>
                            </w:r>
                            <w:r>
                              <w:rPr>
                                <w:bCs/>
                              </w:rPr>
                              <w:t xml:space="preserve">rginia Community College – </w:t>
                            </w:r>
                            <w:r w:rsidR="00AD58B3">
                              <w:rPr>
                                <w:bCs/>
                              </w:rPr>
                              <w:t>Alexandria</w:t>
                            </w:r>
                            <w:r>
                              <w:rPr>
                                <w:bCs/>
                              </w:rPr>
                              <w:t xml:space="preserve"> Campus</w:t>
                            </w:r>
                          </w:p>
                          <w:p w:rsidR="00E047BD" w:rsidRDefault="00E047BD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</w:p>
                          <w:p w:rsidR="00E047BD" w:rsidRDefault="00E047BD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</w:p>
                          <w:p w:rsidR="00E047BD" w:rsidRDefault="00E047BD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</w:p>
                          <w:p w:rsidR="00E047BD" w:rsidRDefault="00E047BD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</w:p>
                          <w:p w:rsidR="00E047BD" w:rsidRPr="00F21DCC" w:rsidRDefault="00E047BD" w:rsidP="003038CF">
                            <w:pPr>
                              <w:spacing w:line="48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0.05pt;margin-top:242.9pt;width:608.65pt;height:153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0JbtA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" filled="f" stroked="f">
                <v:textbox>
                  <w:txbxContent>
                    <w:p w:rsidR="003038CF" w:rsidRPr="00D243C8" w:rsidRDefault="009D7B9A" w:rsidP="003038CF">
                      <w:pPr>
                        <w:pStyle w:val="Default"/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bookmarkStart w:id="6" w:name="OLE_LINK5"/>
                      <w:bookmarkStart w:id="7" w:name="OLE_LINK6"/>
                      <w:r>
                        <w:rPr>
                          <w:rFonts w:ascii="Times New Roman" w:hAnsi="Times New Roman" w:cs="Times New Roman"/>
                        </w:rPr>
                        <w:t>SDV 100-083A</w:t>
                      </w:r>
                      <w:r w:rsidR="004173A7" w:rsidRPr="003038CF">
                        <w:rPr>
                          <w:rFonts w:ascii="Times New Roman" w:hAnsi="Times New Roman" w:cs="Times New Roman"/>
                        </w:rPr>
                        <w:t xml:space="preserve">: Week 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3038CF" w:rsidRPr="003038C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bookmarkEnd w:id="6"/>
                      <w:bookmarkEnd w:id="7"/>
                      <w:r w:rsidR="004173A7" w:rsidRPr="003038CF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="003038C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bookmarkStart w:id="8" w:name="OLE_LINK3"/>
                      <w:bookmarkStart w:id="9" w:name="OLE_LINK4"/>
                      <w:r w:rsidR="003038CF" w:rsidRPr="003038CF">
                        <w:rPr>
                          <w:rFonts w:ascii="Times New Roman" w:hAnsi="Times New Roman" w:cs="Times New Roman"/>
                          <w:bCs/>
                        </w:rPr>
                        <w:t>Assignment:</w:t>
                      </w:r>
                      <w:r w:rsidR="003038CF" w:rsidRPr="003038C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bookmarkEnd w:id="8"/>
                      <w:bookmarkEnd w:id="9"/>
                      <w:r w:rsidR="008817CA">
                        <w:rPr>
                          <w:rFonts w:ascii="Times New Roman" w:hAnsi="Times New Roman" w:cs="Times New Roman"/>
                          <w:bCs/>
                        </w:rPr>
                        <w:t xml:space="preserve">Financial Literacy </w:t>
                      </w:r>
                    </w:p>
                    <w:p w:rsidR="004173A7" w:rsidRPr="00F21DCC" w:rsidRDefault="009D7B9A" w:rsidP="003038CF">
                      <w:pPr>
                        <w:spacing w:line="480" w:lineRule="auto"/>
                        <w:jc w:val="center"/>
                      </w:pPr>
                      <w:r>
                        <w:t xml:space="preserve">July </w:t>
                      </w:r>
                      <w:r w:rsidR="00853739">
                        <w:t>30</w:t>
                      </w:r>
                      <w:r>
                        <w:t>, 2012</w:t>
                      </w:r>
                    </w:p>
                    <w:p w:rsidR="00F21DCC" w:rsidRDefault="009D7B9A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  <w:bookmarkStart w:id="10" w:name="OLE_LINK1"/>
                      <w:bookmarkStart w:id="11" w:name="OLE_LINK2"/>
                      <w:r>
                        <w:t>Casey Carnnia #6318480</w:t>
                      </w:r>
                    </w:p>
                    <w:bookmarkEnd w:id="10"/>
                    <w:bookmarkEnd w:id="11"/>
                    <w:p w:rsidR="00F21DCC" w:rsidRDefault="00F21DCC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Student</w:t>
                      </w:r>
                    </w:p>
                    <w:p w:rsidR="00F21DCC" w:rsidRDefault="009D7B9A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  <w:r w:rsidRPr="009D7B9A">
                        <w:rPr>
                          <w:bCs/>
                        </w:rPr>
                        <w:t>Northern Vi</w:t>
                      </w:r>
                      <w:r>
                        <w:rPr>
                          <w:bCs/>
                        </w:rPr>
                        <w:t xml:space="preserve">rginia Community College – </w:t>
                      </w:r>
                      <w:r w:rsidR="00AD58B3">
                        <w:rPr>
                          <w:bCs/>
                        </w:rPr>
                        <w:t>Alexandria</w:t>
                      </w:r>
                      <w:r>
                        <w:rPr>
                          <w:bCs/>
                        </w:rPr>
                        <w:t xml:space="preserve"> Campus</w:t>
                      </w:r>
                    </w:p>
                    <w:p w:rsidR="00E047BD" w:rsidRDefault="00E047BD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</w:p>
                    <w:p w:rsidR="00E047BD" w:rsidRDefault="00E047BD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</w:p>
                    <w:p w:rsidR="00E047BD" w:rsidRDefault="00E047BD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</w:p>
                    <w:p w:rsidR="00E047BD" w:rsidRDefault="00E047BD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</w:p>
                    <w:p w:rsidR="00E047BD" w:rsidRPr="00F21DCC" w:rsidRDefault="00E047BD" w:rsidP="003038CF">
                      <w:pPr>
                        <w:spacing w:line="48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34DE4" w:rsidRPr="006C64B9">
        <w:br w:type="page"/>
      </w:r>
      <w:r w:rsidR="00D243C8">
        <w:lastRenderedPageBreak/>
        <w:t xml:space="preserve"> </w:t>
      </w:r>
      <w:r w:rsidR="00D243C8">
        <w:tab/>
      </w:r>
    </w:p>
    <w:p w:rsidR="00071373" w:rsidRDefault="00071373" w:rsidP="00071373">
      <w:pPr>
        <w:pStyle w:val="ListParagraph"/>
        <w:spacing w:line="480" w:lineRule="auto"/>
        <w:ind w:left="360"/>
      </w:pPr>
      <w:r>
        <w:t xml:space="preserve">Read Chapter 11 in your text. On page 251 in your text shows a Sample Budget Form. </w:t>
      </w:r>
    </w:p>
    <w:p w:rsidR="00460C78" w:rsidRDefault="00071373" w:rsidP="00071373">
      <w:pPr>
        <w:pStyle w:val="ListParagraph"/>
        <w:pBdr>
          <w:bottom w:val="single" w:sz="6" w:space="1" w:color="auto"/>
        </w:pBdr>
        <w:spacing w:line="480" w:lineRule="auto"/>
        <w:ind w:left="360"/>
      </w:pPr>
      <w:r>
        <w:t>Use this to create a monthly budget for yourself, making sure you take your fixed, variable, and unexpected expenses into account. Submit your budget along with a summary addressing the questions above.</w:t>
      </w:r>
    </w:p>
    <w:p w:rsidR="00853739" w:rsidRPr="005B07DE" w:rsidRDefault="00071373" w:rsidP="002A50AF">
      <w:pPr>
        <w:spacing w:line="480" w:lineRule="auto"/>
        <w:rPr>
          <w:u w:val="single"/>
        </w:rPr>
      </w:pPr>
      <w:r>
        <w:rPr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71373" w:rsidTr="00071373"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Category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Estimated Month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Actual Monthly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Difference</w:t>
            </w:r>
          </w:p>
        </w:tc>
      </w:tr>
      <w:tr w:rsidR="00071373" w:rsidTr="00071373"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INCOME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</w:p>
        </w:tc>
      </w:tr>
      <w:tr w:rsidR="00071373" w:rsidTr="00071373"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Salary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4000.00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4000.00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0</w:t>
            </w:r>
          </w:p>
        </w:tc>
      </w:tr>
      <w:tr w:rsidR="00071373" w:rsidTr="00071373"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TOTAL INCOME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4000.00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4000.00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0</w:t>
            </w:r>
          </w:p>
        </w:tc>
      </w:tr>
      <w:tr w:rsidR="00071373" w:rsidTr="00071373"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EXPENSES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</w:p>
        </w:tc>
      </w:tr>
      <w:tr w:rsidR="00071373" w:rsidTr="00071373"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Mortgage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2200.00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2200.00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0</w:t>
            </w:r>
          </w:p>
        </w:tc>
      </w:tr>
      <w:tr w:rsidR="00071373" w:rsidTr="00071373"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Utilities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330.00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320.00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0</w:t>
            </w:r>
          </w:p>
        </w:tc>
      </w:tr>
      <w:tr w:rsidR="00071373" w:rsidTr="00071373"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Insurance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170.00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170.00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0</w:t>
            </w:r>
          </w:p>
        </w:tc>
      </w:tr>
      <w:tr w:rsidR="00071373" w:rsidTr="00071373"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 xml:space="preserve">Groceries 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1000.00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1000.00</w:t>
            </w:r>
          </w:p>
        </w:tc>
        <w:tc>
          <w:tcPr>
            <w:tcW w:w="2394" w:type="dxa"/>
          </w:tcPr>
          <w:p w:rsidR="00071373" w:rsidRDefault="00071373" w:rsidP="00071373">
            <w:pPr>
              <w:spacing w:line="480" w:lineRule="auto"/>
            </w:pPr>
            <w:r>
              <w:t>0</w:t>
            </w:r>
          </w:p>
        </w:tc>
      </w:tr>
      <w:tr w:rsidR="00B857FF" w:rsidTr="00071373">
        <w:tc>
          <w:tcPr>
            <w:tcW w:w="2394" w:type="dxa"/>
          </w:tcPr>
          <w:p w:rsidR="00B857FF" w:rsidRDefault="00B857FF" w:rsidP="00071373">
            <w:pPr>
              <w:spacing w:line="480" w:lineRule="auto"/>
            </w:pPr>
            <w:r>
              <w:t>TOTAL EXPENSES</w:t>
            </w:r>
          </w:p>
        </w:tc>
        <w:tc>
          <w:tcPr>
            <w:tcW w:w="2394" w:type="dxa"/>
          </w:tcPr>
          <w:p w:rsidR="00B857FF" w:rsidRDefault="00B857FF" w:rsidP="00B857FF">
            <w:pPr>
              <w:spacing w:line="480" w:lineRule="auto"/>
            </w:pPr>
            <w:r>
              <w:t>4700.00</w:t>
            </w:r>
          </w:p>
        </w:tc>
        <w:tc>
          <w:tcPr>
            <w:tcW w:w="2394" w:type="dxa"/>
          </w:tcPr>
          <w:p w:rsidR="00B857FF" w:rsidRDefault="00B857FF" w:rsidP="00B857FF">
            <w:pPr>
              <w:spacing w:line="480" w:lineRule="auto"/>
            </w:pPr>
            <w:r>
              <w:t>4700.00</w:t>
            </w:r>
          </w:p>
        </w:tc>
        <w:tc>
          <w:tcPr>
            <w:tcW w:w="2394" w:type="dxa"/>
          </w:tcPr>
          <w:p w:rsidR="00B857FF" w:rsidRDefault="00B857FF" w:rsidP="00071373">
            <w:pPr>
              <w:spacing w:line="480" w:lineRule="auto"/>
            </w:pPr>
            <w:r>
              <w:t>0</w:t>
            </w:r>
          </w:p>
        </w:tc>
      </w:tr>
      <w:tr w:rsidR="00B857FF" w:rsidTr="00071373">
        <w:tc>
          <w:tcPr>
            <w:tcW w:w="2394" w:type="dxa"/>
          </w:tcPr>
          <w:p w:rsidR="00B857FF" w:rsidRDefault="00B857FF" w:rsidP="00071373">
            <w:pPr>
              <w:spacing w:line="480" w:lineRule="auto"/>
            </w:pPr>
            <w:r>
              <w:t>NET INCOME</w:t>
            </w:r>
          </w:p>
        </w:tc>
        <w:tc>
          <w:tcPr>
            <w:tcW w:w="2394" w:type="dxa"/>
          </w:tcPr>
          <w:p w:rsidR="00B857FF" w:rsidRDefault="00B857FF" w:rsidP="00071373">
            <w:pPr>
              <w:spacing w:line="480" w:lineRule="auto"/>
            </w:pPr>
            <w:r>
              <w:t>300.00</w:t>
            </w:r>
          </w:p>
        </w:tc>
        <w:tc>
          <w:tcPr>
            <w:tcW w:w="2394" w:type="dxa"/>
          </w:tcPr>
          <w:p w:rsidR="00B857FF" w:rsidRDefault="00B857FF" w:rsidP="00071373">
            <w:pPr>
              <w:spacing w:line="480" w:lineRule="auto"/>
            </w:pPr>
            <w:r>
              <w:t>300.00</w:t>
            </w:r>
          </w:p>
        </w:tc>
        <w:tc>
          <w:tcPr>
            <w:tcW w:w="2394" w:type="dxa"/>
          </w:tcPr>
          <w:p w:rsidR="00B857FF" w:rsidRDefault="00B857FF" w:rsidP="00071373">
            <w:pPr>
              <w:spacing w:line="480" w:lineRule="auto"/>
            </w:pPr>
            <w:r>
              <w:t>0</w:t>
            </w:r>
          </w:p>
        </w:tc>
      </w:tr>
    </w:tbl>
    <w:p w:rsidR="00B857FF" w:rsidRDefault="00B857FF" w:rsidP="007B6149"/>
    <w:p w:rsidR="00B857FF" w:rsidRPr="006C64B9" w:rsidRDefault="00B857FF" w:rsidP="007B6149">
      <w:r>
        <w:t>Thought simplified this is based on my actual personal budget which combined with my wife personal budget makes up our family budget. T</w:t>
      </w:r>
      <w:bookmarkStart w:id="12" w:name="_GoBack"/>
      <w:bookmarkEnd w:id="12"/>
      <w:r>
        <w:t xml:space="preserve">hankfully the financial </w:t>
      </w:r>
      <w:r w:rsidR="00C702B2">
        <w:t>budget</w:t>
      </w:r>
      <w:r>
        <w:t xml:space="preserve"> </w:t>
      </w:r>
      <w:r w:rsidR="00C702B2">
        <w:t>for</w:t>
      </w:r>
      <w:r>
        <w:t xml:space="preserve"> school has </w:t>
      </w:r>
      <w:r w:rsidR="00C702B2">
        <w:t xml:space="preserve">been more manageable then that of time commitments. Using student loans and a repayment plan at work I am </w:t>
      </w:r>
      <w:r w:rsidR="00C702B2">
        <w:t xml:space="preserve">financially </w:t>
      </w:r>
      <w:r w:rsidR="00C702B2">
        <w:t xml:space="preserve">confident. I do not see an income change directly related to my academic work at NOVA. The privilege of being able to come to school and complete a lifelong dream is its own reward. </w:t>
      </w:r>
    </w:p>
    <w:sectPr w:rsidR="00B857FF" w:rsidRPr="006C64B9" w:rsidSect="00EE341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8BA" w:rsidRDefault="006058BA" w:rsidP="00134DE4">
      <w:r>
        <w:separator/>
      </w:r>
    </w:p>
  </w:endnote>
  <w:endnote w:type="continuationSeparator" w:id="0">
    <w:p w:rsidR="006058BA" w:rsidRDefault="006058BA" w:rsidP="00134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B9A" w:rsidRDefault="006058BA">
    <w:pPr>
      <w:pStyle w:val="Footer"/>
    </w:pPr>
    <w:hyperlink r:id="rId1" w:history="1">
      <w:r w:rsidR="00D040AD" w:rsidRPr="00741DA0">
        <w:rPr>
          <w:rStyle w:val="Hyperlink"/>
        </w:rPr>
        <w:t>cac25025@email.vccs.edu</w:t>
      </w:r>
    </w:hyperlink>
    <w:r w:rsidR="00D040AD">
      <w:t xml:space="preserve"> </w:t>
    </w:r>
    <w:r w:rsidR="00D040AD">
      <w:tab/>
    </w:r>
    <w:r w:rsidR="00D040AD">
      <w:tab/>
      <w:t>202.445.3481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8BA" w:rsidRDefault="006058BA" w:rsidP="00134DE4">
      <w:r>
        <w:separator/>
      </w:r>
    </w:p>
  </w:footnote>
  <w:footnote w:type="continuationSeparator" w:id="0">
    <w:p w:rsidR="006058BA" w:rsidRDefault="006058BA" w:rsidP="00134D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DE4" w:rsidRPr="00D243C8" w:rsidRDefault="009D7B9A" w:rsidP="00D1358E">
    <w:pPr>
      <w:pStyle w:val="Default"/>
      <w:spacing w:line="480" w:lineRule="auto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SDV 100-083A</w:t>
    </w:r>
    <w:r w:rsidR="00D243C8">
      <w:rPr>
        <w:rFonts w:ascii="Times New Roman" w:hAnsi="Times New Roman" w:cs="Times New Roman"/>
      </w:rPr>
      <w:t xml:space="preserve"> </w:t>
    </w:r>
    <w:r w:rsidR="00D243C8" w:rsidRPr="003038CF">
      <w:rPr>
        <w:rFonts w:ascii="Times New Roman" w:hAnsi="Times New Roman" w:cs="Times New Roman"/>
      </w:rPr>
      <w:t>–</w:t>
    </w:r>
    <w:r w:rsidR="00D243C8">
      <w:rPr>
        <w:rFonts w:ascii="Times New Roman" w:hAnsi="Times New Roman" w:cs="Times New Roman"/>
      </w:rPr>
      <w:t xml:space="preserve"> </w:t>
    </w:r>
    <w:r w:rsidR="00D243C8" w:rsidRPr="003038CF">
      <w:rPr>
        <w:rFonts w:ascii="Times New Roman" w:hAnsi="Times New Roman" w:cs="Times New Roman"/>
        <w:bCs/>
      </w:rPr>
      <w:t>Assignment:</w:t>
    </w:r>
    <w:r w:rsidR="00D243C8" w:rsidRPr="003038CF">
      <w:rPr>
        <w:rFonts w:ascii="Times New Roman" w:hAnsi="Times New Roman" w:cs="Times New Roman"/>
        <w:b/>
        <w:bCs/>
      </w:rPr>
      <w:t xml:space="preserve"> </w:t>
    </w:r>
    <w:r>
      <w:rPr>
        <w:rFonts w:ascii="Times New Roman" w:hAnsi="Times New Roman" w:cs="Times New Roman"/>
        <w:bCs/>
      </w:rPr>
      <w:t xml:space="preserve"> </w:t>
    </w:r>
    <w:r w:rsidR="008817CA" w:rsidRPr="008817CA">
      <w:rPr>
        <w:rFonts w:ascii="Times New Roman" w:hAnsi="Times New Roman" w:cs="Times New Roman"/>
        <w:bCs/>
      </w:rPr>
      <w:t>Financial Literacy</w:t>
    </w:r>
    <w:r w:rsidR="00D243C8">
      <w:rPr>
        <w:rFonts w:ascii="Times New Roman" w:hAnsi="Times New Roman" w:cs="Times New Roman"/>
        <w:bCs/>
      </w:rPr>
      <w:t xml:space="preserve">     </w:t>
    </w:r>
    <w:r w:rsidR="00C66292" w:rsidRPr="00D243C8">
      <w:rPr>
        <w:rFonts w:ascii="Times New Roman" w:hAnsi="Times New Roman" w:cs="Times New Roman"/>
      </w:rPr>
      <w:fldChar w:fldCharType="begin"/>
    </w:r>
    <w:r w:rsidR="00C66292" w:rsidRPr="00D243C8">
      <w:rPr>
        <w:rFonts w:ascii="Times New Roman" w:hAnsi="Times New Roman" w:cs="Times New Roman"/>
      </w:rPr>
      <w:instrText xml:space="preserve"> PAGE   \* MERGEFORMAT </w:instrText>
    </w:r>
    <w:r w:rsidR="00C66292" w:rsidRPr="00D243C8">
      <w:rPr>
        <w:rFonts w:ascii="Times New Roman" w:hAnsi="Times New Roman" w:cs="Times New Roman"/>
      </w:rPr>
      <w:fldChar w:fldCharType="separate"/>
    </w:r>
    <w:r w:rsidR="00C702B2">
      <w:rPr>
        <w:rFonts w:ascii="Times New Roman" w:hAnsi="Times New Roman" w:cs="Times New Roman"/>
        <w:noProof/>
      </w:rPr>
      <w:t>1</w:t>
    </w:r>
    <w:r w:rsidR="00C66292" w:rsidRPr="00D243C8">
      <w:rPr>
        <w:rFonts w:ascii="Times New Roman" w:hAnsi="Times New Roman" w:cs="Times New Roman"/>
      </w:rPr>
      <w:fldChar w:fldCharType="end"/>
    </w:r>
  </w:p>
  <w:p w:rsidR="00134DE4" w:rsidRDefault="00134D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62EC4"/>
    <w:multiLevelType w:val="multilevel"/>
    <w:tmpl w:val="D1F2CDEA"/>
    <w:styleLink w:val="College"/>
    <w:lvl w:ilvl="0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1">
    <w:nsid w:val="7EDCF16A"/>
    <w:multiLevelType w:val="hybridMultilevel"/>
    <w:tmpl w:val="CE91A98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B9A"/>
    <w:rsid w:val="00020332"/>
    <w:rsid w:val="00071373"/>
    <w:rsid w:val="00105F60"/>
    <w:rsid w:val="00107DF0"/>
    <w:rsid w:val="00134DE4"/>
    <w:rsid w:val="00163AC4"/>
    <w:rsid w:val="001E334D"/>
    <w:rsid w:val="001E4A76"/>
    <w:rsid w:val="00223F21"/>
    <w:rsid w:val="002A50AF"/>
    <w:rsid w:val="003038CF"/>
    <w:rsid w:val="00334C16"/>
    <w:rsid w:val="00357FB7"/>
    <w:rsid w:val="00385C31"/>
    <w:rsid w:val="004173A7"/>
    <w:rsid w:val="00442B33"/>
    <w:rsid w:val="00460C78"/>
    <w:rsid w:val="004847CF"/>
    <w:rsid w:val="005576F4"/>
    <w:rsid w:val="005A6B58"/>
    <w:rsid w:val="005B07DE"/>
    <w:rsid w:val="005C4496"/>
    <w:rsid w:val="00602BBB"/>
    <w:rsid w:val="006058BA"/>
    <w:rsid w:val="006151FF"/>
    <w:rsid w:val="006879D7"/>
    <w:rsid w:val="00692D32"/>
    <w:rsid w:val="006C64B9"/>
    <w:rsid w:val="006E025F"/>
    <w:rsid w:val="007B6149"/>
    <w:rsid w:val="007C1BA9"/>
    <w:rsid w:val="007C7123"/>
    <w:rsid w:val="007D1BDD"/>
    <w:rsid w:val="00853739"/>
    <w:rsid w:val="008817CA"/>
    <w:rsid w:val="008C0170"/>
    <w:rsid w:val="008D209A"/>
    <w:rsid w:val="00915D00"/>
    <w:rsid w:val="00931B13"/>
    <w:rsid w:val="009D7B9A"/>
    <w:rsid w:val="00A824BA"/>
    <w:rsid w:val="00A900E9"/>
    <w:rsid w:val="00AC5612"/>
    <w:rsid w:val="00AD58B3"/>
    <w:rsid w:val="00B06824"/>
    <w:rsid w:val="00B36F4A"/>
    <w:rsid w:val="00B537FB"/>
    <w:rsid w:val="00B857FF"/>
    <w:rsid w:val="00BE1435"/>
    <w:rsid w:val="00C66292"/>
    <w:rsid w:val="00C702B2"/>
    <w:rsid w:val="00CD55DB"/>
    <w:rsid w:val="00CE08DF"/>
    <w:rsid w:val="00D040AD"/>
    <w:rsid w:val="00D1358E"/>
    <w:rsid w:val="00D243C8"/>
    <w:rsid w:val="00DD2B90"/>
    <w:rsid w:val="00DD753B"/>
    <w:rsid w:val="00E047BD"/>
    <w:rsid w:val="00E24249"/>
    <w:rsid w:val="00E57289"/>
    <w:rsid w:val="00EA656A"/>
    <w:rsid w:val="00EE341B"/>
    <w:rsid w:val="00F2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8C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ollege">
    <w:name w:val="College"/>
    <w:uiPriority w:val="99"/>
    <w:rsid w:val="006E025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4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DE4"/>
  </w:style>
  <w:style w:type="paragraph" w:styleId="Footer">
    <w:name w:val="footer"/>
    <w:basedOn w:val="Normal"/>
    <w:link w:val="FooterChar"/>
    <w:uiPriority w:val="99"/>
    <w:unhideWhenUsed/>
    <w:rsid w:val="00134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DE4"/>
  </w:style>
  <w:style w:type="character" w:styleId="Hyperlink">
    <w:name w:val="Hyperlink"/>
    <w:basedOn w:val="DefaultParagraphFont"/>
    <w:rsid w:val="003038CF"/>
    <w:rPr>
      <w:color w:val="0000FF"/>
      <w:u w:val="single"/>
    </w:rPr>
  </w:style>
  <w:style w:type="character" w:customStyle="1" w:styleId="mcontent">
    <w:name w:val="mcontent"/>
    <w:basedOn w:val="DefaultParagraphFont"/>
    <w:rsid w:val="003038CF"/>
  </w:style>
  <w:style w:type="paragraph" w:customStyle="1" w:styleId="Default">
    <w:name w:val="Default"/>
    <w:rsid w:val="003038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60C78"/>
    <w:pPr>
      <w:ind w:left="720"/>
      <w:contextualSpacing/>
    </w:pPr>
  </w:style>
  <w:style w:type="table" w:styleId="TableGrid">
    <w:name w:val="Table Grid"/>
    <w:basedOn w:val="TableNormal"/>
    <w:uiPriority w:val="59"/>
    <w:rsid w:val="000713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8C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ollege">
    <w:name w:val="College"/>
    <w:uiPriority w:val="99"/>
    <w:rsid w:val="006E025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4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DE4"/>
  </w:style>
  <w:style w:type="paragraph" w:styleId="Footer">
    <w:name w:val="footer"/>
    <w:basedOn w:val="Normal"/>
    <w:link w:val="FooterChar"/>
    <w:uiPriority w:val="99"/>
    <w:unhideWhenUsed/>
    <w:rsid w:val="00134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DE4"/>
  </w:style>
  <w:style w:type="character" w:styleId="Hyperlink">
    <w:name w:val="Hyperlink"/>
    <w:basedOn w:val="DefaultParagraphFont"/>
    <w:rsid w:val="003038CF"/>
    <w:rPr>
      <w:color w:val="0000FF"/>
      <w:u w:val="single"/>
    </w:rPr>
  </w:style>
  <w:style w:type="character" w:customStyle="1" w:styleId="mcontent">
    <w:name w:val="mcontent"/>
    <w:basedOn w:val="DefaultParagraphFont"/>
    <w:rsid w:val="003038CF"/>
  </w:style>
  <w:style w:type="paragraph" w:customStyle="1" w:styleId="Default">
    <w:name w:val="Default"/>
    <w:rsid w:val="003038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60C78"/>
    <w:pPr>
      <w:ind w:left="720"/>
      <w:contextualSpacing/>
    </w:pPr>
  </w:style>
  <w:style w:type="table" w:styleId="TableGrid">
    <w:name w:val="Table Grid"/>
    <w:basedOn w:val="TableNormal"/>
    <w:uiPriority w:val="59"/>
    <w:rsid w:val="000713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c25025@email.vcc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ARNNIA\AppData\Roaming\Microsoft\Templates\TP03000694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823A38AF-F5E7-4F84-AB31-25CB5D43DD0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AFC88194-10CC-4F38-8051-22F59218A5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0B8A1-4C59-4E02-B6F5-DF1EC21A72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TP030006945.dotx</Template>
  <TotalTime>47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Carnnia</dc:creator>
  <cp:lastModifiedBy>Casey Carnnia</cp:lastModifiedBy>
  <cp:revision>3</cp:revision>
  <dcterms:created xsi:type="dcterms:W3CDTF">2012-07-30T16:54:00Z</dcterms:created>
  <dcterms:modified xsi:type="dcterms:W3CDTF">2012-07-30T17:40:00Z</dcterms:modified>
  <cp:category>templates</cp:category>
  <cp:contentStatus>complete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TC300069459990</vt:lpwstr>
  </property>
</Properties>
</file>